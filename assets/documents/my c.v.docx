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7825829F" w14:textId="77777777" w:rsidTr="00A21AF8">
        <w:tc>
          <w:tcPr>
            <w:tcW w:w="2160" w:type="dxa"/>
            <w:gridSpan w:val="2"/>
          </w:tcPr>
          <w:p w14:paraId="7173DFD5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79288D1" wp14:editId="6B97751E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9702F3" w14:textId="77777777" w:rsidR="004B4147" w:rsidRPr="00D106DB" w:rsidRDefault="00D106D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56A1E5" w14:textId="77777777" w:rsidR="004B4147" w:rsidRDefault="00D106D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9288D1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14:paraId="129702F3" w14:textId="77777777" w:rsidR="004B4147" w:rsidRPr="00D106DB" w:rsidRDefault="00D106D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14:paraId="5B56A1E5" w14:textId="77777777" w:rsidR="004B4147" w:rsidRDefault="00D106D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055EE944" w14:textId="77777777" w:rsidR="004B4147" w:rsidRDefault="00D106DB" w:rsidP="004B4147">
            <w:pPr>
              <w:pStyle w:val="Title"/>
            </w:pPr>
            <w:r>
              <w:t>Ridwan</w:t>
            </w:r>
          </w:p>
          <w:p w14:paraId="252784FC" w14:textId="77777777" w:rsidR="004B4147" w:rsidRPr="004B4147" w:rsidRDefault="00D106DB" w:rsidP="00A21AF8">
            <w:pPr>
              <w:pStyle w:val="Subtitle"/>
            </w:pPr>
            <w:proofErr w:type="spellStart"/>
            <w:r>
              <w:t>Gbadamosi</w:t>
            </w:r>
            <w:r w:rsidR="004A06F0">
              <w:t>-Ishola</w:t>
            </w:r>
            <w:proofErr w:type="spellEnd"/>
          </w:p>
        </w:tc>
      </w:tr>
      <w:tr w:rsidR="00A21AF8" w:rsidRPr="004B4147" w14:paraId="77609275" w14:textId="77777777" w:rsidTr="007772B1">
        <w:tc>
          <w:tcPr>
            <w:tcW w:w="2160" w:type="dxa"/>
            <w:gridSpan w:val="2"/>
          </w:tcPr>
          <w:p w14:paraId="52110E1D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73574E37" w14:textId="77777777" w:rsidR="00A21AF8" w:rsidRPr="004B4147" w:rsidRDefault="00D106DB" w:rsidP="00A21AF8">
            <w:pPr>
              <w:pStyle w:val="Jobtitle"/>
            </w:pPr>
            <w:r>
              <w:t>Student</w:t>
            </w:r>
          </w:p>
        </w:tc>
      </w:tr>
      <w:tr w:rsidR="007772B1" w:rsidRPr="004B4147" w14:paraId="29B983BA" w14:textId="77777777" w:rsidTr="00C777FF">
        <w:trPr>
          <w:trHeight w:val="720"/>
        </w:trPr>
        <w:tc>
          <w:tcPr>
            <w:tcW w:w="2160" w:type="dxa"/>
            <w:gridSpan w:val="2"/>
          </w:tcPr>
          <w:p w14:paraId="4EDF83B8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FCD155D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0C274766" w14:textId="77777777" w:rsidTr="00452292">
        <w:tc>
          <w:tcPr>
            <w:tcW w:w="540" w:type="dxa"/>
            <w:vAlign w:val="center"/>
          </w:tcPr>
          <w:p w14:paraId="4CFF429F" w14:textId="77777777" w:rsidR="00BF0DAF" w:rsidRPr="00997E86" w:rsidRDefault="00BF0DAF" w:rsidP="00BF0DAF">
            <w:pPr>
              <w:pStyle w:val="Contact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C74ECC5" wp14:editId="1CAC1890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72B78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&#13;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7ABB59C" w14:textId="77777777" w:rsidR="00BF0DAF" w:rsidRPr="00B03ED5" w:rsidRDefault="001142B1" w:rsidP="00BF0DAF">
            <w:pPr>
              <w:pStyle w:val="Contact"/>
            </w:pPr>
            <w:r>
              <w:t>07956101905</w:t>
            </w:r>
          </w:p>
        </w:tc>
        <w:tc>
          <w:tcPr>
            <w:tcW w:w="450" w:type="dxa"/>
          </w:tcPr>
          <w:p w14:paraId="11631870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2C3B71E874AA4D9EB1CCD51C3E95FE35"/>
              </w:placeholder>
              <w:temporary/>
              <w:showingPlcHdr/>
              <w15:appearance w15:val="hidden"/>
            </w:sdtPr>
            <w:sdtEndPr/>
            <w:sdtContent>
              <w:p w14:paraId="21AD306B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37E3B8A0" w14:textId="77777777" w:rsidTr="00452292">
        <w:tc>
          <w:tcPr>
            <w:tcW w:w="540" w:type="dxa"/>
            <w:vAlign w:val="center"/>
          </w:tcPr>
          <w:p w14:paraId="59EAD551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136FB5F" wp14:editId="055621B0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372B9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&#13;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1066649" w14:textId="77777777" w:rsidR="00BF0DAF" w:rsidRPr="00B03ED5" w:rsidRDefault="00341D53" w:rsidP="00BF0DAF">
            <w:pPr>
              <w:pStyle w:val="Contact"/>
            </w:pPr>
            <w:hyperlink r:id="rId16" w:history="1">
              <w:r w:rsidR="001142B1" w:rsidRPr="00CB1629">
                <w:rPr>
                  <w:rStyle w:val="Hyperlink"/>
                </w:rPr>
                <w:t>Ridwanish</w:t>
              </w:r>
              <w:r w:rsidR="001142B1" w:rsidRPr="00CB1629">
                <w:rPr>
                  <w:rStyle w:val="Hyperlink"/>
                </w:rPr>
                <w:t>o</w:t>
              </w:r>
              <w:r w:rsidR="001142B1" w:rsidRPr="00CB1629">
                <w:rPr>
                  <w:rStyle w:val="Hyperlink"/>
                </w:rPr>
                <w:t>la97@gmail.com</w:t>
              </w:r>
            </w:hyperlink>
          </w:p>
        </w:tc>
        <w:tc>
          <w:tcPr>
            <w:tcW w:w="450" w:type="dxa"/>
          </w:tcPr>
          <w:p w14:paraId="0D8EBA8A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37970691" w14:textId="77777777" w:rsidR="00BF0DAF" w:rsidRPr="00997E86" w:rsidRDefault="00BF0DAF" w:rsidP="00BF0DAF"/>
        </w:tc>
      </w:tr>
      <w:tr w:rsidR="0037671F" w:rsidRPr="00CD2FD2" w14:paraId="76FD32E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362EA4B2" w14:textId="77777777" w:rsidR="0037671F" w:rsidRPr="00621B5C" w:rsidRDefault="0037671F" w:rsidP="0037671F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4571CED" wp14:editId="2CFD8E9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6B30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&#13;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&#13;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67120F3" w14:textId="77777777" w:rsidR="0037671F" w:rsidRPr="00B03ED5" w:rsidRDefault="001142B1" w:rsidP="0037671F">
            <w:pPr>
              <w:pStyle w:val="Contact"/>
            </w:pPr>
            <w:r>
              <w:t>London / United Kingdo</w:t>
            </w:r>
            <w:r w:rsidR="0032636C">
              <w:t>m</w:t>
            </w:r>
          </w:p>
        </w:tc>
        <w:tc>
          <w:tcPr>
            <w:tcW w:w="450" w:type="dxa"/>
          </w:tcPr>
          <w:p w14:paraId="2D09CD6A" w14:textId="77777777" w:rsidR="0037671F" w:rsidRPr="00997E86" w:rsidRDefault="0037671F" w:rsidP="0037671F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C1A2BC1" w14:textId="77777777" w:rsidR="0037671F" w:rsidRDefault="0037671F" w:rsidP="0037671F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53C5D8" wp14:editId="26D9AF8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-131445</wp:posOffset>
                      </wp:positionV>
                      <wp:extent cx="4178300" cy="13970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830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EAE42" w14:textId="35CFCCF5" w:rsidR="0037671F" w:rsidRPr="00FD3739" w:rsidRDefault="003767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D3739">
                                    <w:rPr>
                                      <w:sz w:val="20"/>
                                      <w:szCs w:val="20"/>
                                    </w:rPr>
                                    <w:t xml:space="preserve">Computer Science undergraduate with IT experience in systems, web and database development work. I am now seeking </w:t>
                                  </w:r>
                                  <w:r w:rsidR="001142B1" w:rsidRPr="00FD3739">
                                    <w:rPr>
                                      <w:sz w:val="20"/>
                                      <w:szCs w:val="20"/>
                                    </w:rPr>
                                    <w:t xml:space="preserve">to </w:t>
                                  </w:r>
                                  <w:proofErr w:type="spellStart"/>
                                  <w:r w:rsidR="001142B1" w:rsidRPr="00FD3739">
                                    <w:rPr>
                                      <w:sz w:val="20"/>
                                      <w:szCs w:val="20"/>
                                    </w:rPr>
                                    <w:t>utilise</w:t>
                                  </w:r>
                                  <w:proofErr w:type="spellEnd"/>
                                  <w:r w:rsidR="001142B1" w:rsidRPr="00FD3739">
                                    <w:rPr>
                                      <w:sz w:val="20"/>
                                      <w:szCs w:val="20"/>
                                    </w:rPr>
                                    <w:t xml:space="preserve"> what I</w:t>
                                  </w:r>
                                  <w:r w:rsidR="0032636C" w:rsidRPr="00FD3739">
                                    <w:rPr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 w:rsidR="001142B1" w:rsidRPr="00FD3739">
                                    <w:rPr>
                                      <w:sz w:val="20"/>
                                      <w:szCs w:val="20"/>
                                    </w:rPr>
                                    <w:t>ve lear</w:t>
                                  </w:r>
                                  <w:r w:rsidR="00C7484C">
                                    <w:rPr>
                                      <w:sz w:val="20"/>
                                      <w:szCs w:val="20"/>
                                    </w:rPr>
                                    <w:t>nt</w:t>
                                  </w:r>
                                  <w:r w:rsidR="001142B1" w:rsidRPr="00FD3739">
                                    <w:rPr>
                                      <w:sz w:val="20"/>
                                      <w:szCs w:val="20"/>
                                    </w:rPr>
                                    <w:t xml:space="preserve"> to </w:t>
                                  </w:r>
                                  <w:r w:rsidR="00420281">
                                    <w:rPr>
                                      <w:sz w:val="20"/>
                                      <w:szCs w:val="20"/>
                                    </w:rPr>
                                    <w:t>become a software enginee</w:t>
                                  </w:r>
                                  <w:r w:rsidR="00C049D5"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1142B1" w:rsidRPr="00FD373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444B1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3C5D8" id="Text Box 4" o:spid="_x0000_s1030" type="#_x0000_t202" style="position:absolute;margin-left:-5pt;margin-top:-10.35pt;width:329pt;height:1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" fillcolor="white [3201]" stroked="f" strokeweight=".5pt">
                      <v:textbox>
                        <w:txbxContent>
                          <w:p w14:paraId="464EAE42" w14:textId="35CFCCF5" w:rsidR="0037671F" w:rsidRPr="00FD3739" w:rsidRDefault="003767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3739">
                              <w:rPr>
                                <w:sz w:val="20"/>
                                <w:szCs w:val="20"/>
                              </w:rPr>
                              <w:t xml:space="preserve">Computer Science undergraduate with IT experience in systems, web and database development work. I am now seeking </w:t>
                            </w:r>
                            <w:r w:rsidR="001142B1" w:rsidRPr="00FD3739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proofErr w:type="spellStart"/>
                            <w:r w:rsidR="001142B1" w:rsidRPr="00FD3739">
                              <w:rPr>
                                <w:sz w:val="20"/>
                                <w:szCs w:val="20"/>
                              </w:rPr>
                              <w:t>utilise</w:t>
                            </w:r>
                            <w:proofErr w:type="spellEnd"/>
                            <w:r w:rsidR="001142B1" w:rsidRPr="00FD3739">
                              <w:rPr>
                                <w:sz w:val="20"/>
                                <w:szCs w:val="20"/>
                              </w:rPr>
                              <w:t xml:space="preserve"> what I</w:t>
                            </w:r>
                            <w:r w:rsidR="0032636C" w:rsidRPr="00FD3739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1142B1" w:rsidRPr="00FD3739">
                              <w:rPr>
                                <w:sz w:val="20"/>
                                <w:szCs w:val="20"/>
                              </w:rPr>
                              <w:t>ve lear</w:t>
                            </w:r>
                            <w:r w:rsidR="00C7484C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="001142B1" w:rsidRPr="00FD3739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420281">
                              <w:rPr>
                                <w:sz w:val="20"/>
                                <w:szCs w:val="20"/>
                              </w:rPr>
                              <w:t>become a software enginee</w:t>
                            </w:r>
                            <w:r w:rsidR="00C049D5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1142B1" w:rsidRPr="00FD373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444B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30D798F" w14:textId="77777777" w:rsidR="0037671F" w:rsidRDefault="0037671F" w:rsidP="0037671F"/>
        </w:tc>
      </w:tr>
      <w:tr w:rsidR="007A64A8" w:rsidRPr="00997E86" w14:paraId="5E2FDBF0" w14:textId="77777777" w:rsidTr="00452292">
        <w:tc>
          <w:tcPr>
            <w:tcW w:w="540" w:type="dxa"/>
            <w:vAlign w:val="center"/>
          </w:tcPr>
          <w:p w14:paraId="6A967420" w14:textId="77777777" w:rsidR="007A64A8" w:rsidRPr="00621B5C" w:rsidRDefault="007A64A8" w:rsidP="007A64A8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82FD9DD" wp14:editId="2EC5A484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BD78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&#13;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&#13;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FC7A085" w14:textId="3E7BC2A9" w:rsidR="007A64A8" w:rsidRPr="00855C37" w:rsidRDefault="00413CF4" w:rsidP="00413CF4">
            <w:pPr>
              <w:rPr>
                <w:rFonts w:asciiTheme="majorHAnsi" w:hAnsiTheme="majorHAnsi"/>
                <w:sz w:val="22"/>
                <w:szCs w:val="22"/>
              </w:rPr>
            </w:pPr>
            <w:hyperlink r:id="rId23" w:history="1">
              <w:r w:rsidRPr="00855C37">
                <w:rPr>
                  <w:rStyle w:val="Hyperlink"/>
                  <w:rFonts w:asciiTheme="majorHAnsi" w:hAnsiTheme="majorHAnsi"/>
                  <w:sz w:val="22"/>
                  <w:szCs w:val="22"/>
                </w:rPr>
                <w:t>R</w:t>
              </w:r>
              <w:r w:rsidRPr="00855C37">
                <w:rPr>
                  <w:rStyle w:val="Hyperlink"/>
                  <w:rFonts w:asciiTheme="majorHAnsi" w:hAnsiTheme="majorHAnsi"/>
                </w:rPr>
                <w:t>i</w:t>
              </w:r>
              <w:r w:rsidRPr="00855C37">
                <w:rPr>
                  <w:rStyle w:val="Hyperlink"/>
                  <w:rFonts w:asciiTheme="majorHAnsi" w:hAnsiTheme="majorHAnsi"/>
                  <w:sz w:val="22"/>
                  <w:szCs w:val="22"/>
                </w:rPr>
                <w:t>dwan.</w:t>
              </w:r>
              <w:r w:rsidRPr="00855C37">
                <w:rPr>
                  <w:rStyle w:val="Hyperlink"/>
                  <w:rFonts w:asciiTheme="majorHAnsi" w:hAnsiTheme="majorHAnsi"/>
                  <w:sz w:val="22"/>
                  <w:szCs w:val="22"/>
                </w:rPr>
                <w:t>c</w:t>
              </w:r>
              <w:r w:rsidRPr="00855C37">
                <w:rPr>
                  <w:rStyle w:val="Hyperlink"/>
                  <w:rFonts w:asciiTheme="majorHAnsi" w:hAnsiTheme="majorHAnsi"/>
                  <w:sz w:val="22"/>
                  <w:szCs w:val="22"/>
                </w:rPr>
                <w:t>o.uk</w:t>
              </w:r>
            </w:hyperlink>
          </w:p>
        </w:tc>
        <w:tc>
          <w:tcPr>
            <w:tcW w:w="450" w:type="dxa"/>
          </w:tcPr>
          <w:p w14:paraId="0865FCB1" w14:textId="77777777" w:rsidR="007A64A8" w:rsidRPr="00997E86" w:rsidRDefault="007A64A8" w:rsidP="007A64A8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B9BB4C4" w14:textId="77777777" w:rsidR="007A64A8" w:rsidRPr="00997E86" w:rsidRDefault="007A64A8" w:rsidP="007A64A8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F72B253" w14:textId="77777777" w:rsidR="007A64A8" w:rsidRPr="00997E86" w:rsidRDefault="007A64A8" w:rsidP="007A64A8"/>
        </w:tc>
      </w:tr>
      <w:tr w:rsidR="007A64A8" w:rsidRPr="00997E86" w14:paraId="18F7B45D" w14:textId="77777777" w:rsidTr="00452292">
        <w:tc>
          <w:tcPr>
            <w:tcW w:w="540" w:type="dxa"/>
            <w:vAlign w:val="center"/>
          </w:tcPr>
          <w:p w14:paraId="6D157275" w14:textId="77777777" w:rsidR="007A64A8" w:rsidRPr="00621B5C" w:rsidRDefault="007A64A8" w:rsidP="007A64A8">
            <w:pPr>
              <w:pStyle w:val="Contact"/>
            </w:pPr>
            <w:r w:rsidRPr="00621B5C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6F451C64" wp14:editId="495F0A42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C759C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&#13;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">
                        <v:imagedata r:id="rId26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AD4DE66" w14:textId="08FE3458" w:rsidR="007A64A8" w:rsidRPr="00444B1E" w:rsidRDefault="007A64A8" w:rsidP="007A64A8">
            <w:pPr>
              <w:rPr>
                <w:rFonts w:asciiTheme="majorHAnsi" w:hAnsiTheme="majorHAnsi"/>
                <w:sz w:val="22"/>
                <w:szCs w:val="22"/>
              </w:rPr>
            </w:pPr>
            <w:hyperlink r:id="rId27" w:history="1">
              <w:r w:rsidRPr="00444B1E">
                <w:rPr>
                  <w:rStyle w:val="Hyperlink"/>
                  <w:rFonts w:asciiTheme="majorHAnsi" w:hAnsiTheme="majorHAnsi"/>
                  <w:sz w:val="22"/>
                  <w:szCs w:val="22"/>
                </w:rPr>
                <w:t>Github.com/ridwan098</w:t>
              </w:r>
            </w:hyperlink>
          </w:p>
        </w:tc>
        <w:tc>
          <w:tcPr>
            <w:tcW w:w="450" w:type="dxa"/>
          </w:tcPr>
          <w:p w14:paraId="0364DE7A" w14:textId="77777777" w:rsidR="007A64A8" w:rsidRPr="00997E86" w:rsidRDefault="007A64A8" w:rsidP="007A64A8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FB7A5B1" w14:textId="77777777" w:rsidR="007A64A8" w:rsidRPr="00997E86" w:rsidRDefault="007A64A8" w:rsidP="007A64A8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35C5A0E" w14:textId="77777777" w:rsidR="007A64A8" w:rsidRPr="00997E86" w:rsidRDefault="007A64A8" w:rsidP="007A64A8"/>
        </w:tc>
      </w:tr>
      <w:tr w:rsidR="007A64A8" w:rsidRPr="00997E86" w14:paraId="6B286326" w14:textId="77777777" w:rsidTr="00452292">
        <w:tc>
          <w:tcPr>
            <w:tcW w:w="540" w:type="dxa"/>
            <w:vAlign w:val="center"/>
          </w:tcPr>
          <w:p w14:paraId="71CF0F20" w14:textId="77777777" w:rsidR="007A64A8" w:rsidRPr="00621B5C" w:rsidRDefault="007A64A8" w:rsidP="007A64A8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2F84396F" w14:textId="77777777" w:rsidR="007A64A8" w:rsidRPr="00B03ED5" w:rsidRDefault="007A64A8" w:rsidP="007A64A8">
            <w:pPr>
              <w:pStyle w:val="Contact"/>
            </w:pPr>
          </w:p>
        </w:tc>
        <w:tc>
          <w:tcPr>
            <w:tcW w:w="450" w:type="dxa"/>
          </w:tcPr>
          <w:p w14:paraId="7E9C2612" w14:textId="77777777" w:rsidR="007A64A8" w:rsidRPr="00997E86" w:rsidRDefault="007A64A8" w:rsidP="007A64A8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76D7D12" w14:textId="77777777" w:rsidR="007A64A8" w:rsidRPr="00997E86" w:rsidRDefault="007A64A8" w:rsidP="007A64A8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E63F12E" w14:textId="77777777" w:rsidR="007A64A8" w:rsidRPr="00997E86" w:rsidRDefault="007A64A8" w:rsidP="007A64A8"/>
        </w:tc>
      </w:tr>
      <w:tr w:rsidR="007A64A8" w:rsidRPr="00997E86" w14:paraId="691C1645" w14:textId="77777777" w:rsidTr="0032636C">
        <w:trPr>
          <w:trHeight w:val="50"/>
        </w:trPr>
        <w:tc>
          <w:tcPr>
            <w:tcW w:w="3870" w:type="dxa"/>
            <w:gridSpan w:val="3"/>
          </w:tcPr>
          <w:p w14:paraId="0770A929" w14:textId="77777777" w:rsidR="007A64A8" w:rsidRPr="00997E86" w:rsidRDefault="007A64A8" w:rsidP="007A64A8"/>
        </w:tc>
        <w:tc>
          <w:tcPr>
            <w:tcW w:w="450" w:type="dxa"/>
          </w:tcPr>
          <w:p w14:paraId="08164338" w14:textId="77777777" w:rsidR="007A64A8" w:rsidRPr="00997E86" w:rsidRDefault="007A64A8" w:rsidP="007A64A8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91D6D18" w14:textId="77777777" w:rsidR="007A64A8" w:rsidRPr="00997E86" w:rsidRDefault="007A64A8" w:rsidP="007A64A8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8EF22EF" w14:textId="77777777" w:rsidR="007A64A8" w:rsidRPr="00997E86" w:rsidRDefault="007A64A8" w:rsidP="007A64A8"/>
        </w:tc>
      </w:tr>
      <w:tr w:rsidR="007A64A8" w:rsidRPr="00997E86" w14:paraId="0B248968" w14:textId="77777777" w:rsidTr="005B7DB3">
        <w:trPr>
          <w:trHeight w:val="288"/>
        </w:trPr>
        <w:tc>
          <w:tcPr>
            <w:tcW w:w="3870" w:type="dxa"/>
            <w:gridSpan w:val="3"/>
          </w:tcPr>
          <w:p w14:paraId="758F4109" w14:textId="77777777" w:rsidR="007A64A8" w:rsidRPr="00997E86" w:rsidRDefault="007A64A8" w:rsidP="007A64A8"/>
        </w:tc>
        <w:tc>
          <w:tcPr>
            <w:tcW w:w="450" w:type="dxa"/>
          </w:tcPr>
          <w:p w14:paraId="13BEECA9" w14:textId="77777777" w:rsidR="007A64A8" w:rsidRPr="00997E86" w:rsidRDefault="007A64A8" w:rsidP="007A64A8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1E89C293" w14:textId="77777777" w:rsidR="007A64A8" w:rsidRPr="00997E86" w:rsidRDefault="007A64A8" w:rsidP="007A64A8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5FA3734" w14:textId="77777777" w:rsidR="007A64A8" w:rsidRPr="00997E86" w:rsidRDefault="007A64A8" w:rsidP="007A64A8"/>
        </w:tc>
      </w:tr>
      <w:tr w:rsidR="007A64A8" w:rsidRPr="00997E86" w14:paraId="265FD50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434569950"/>
              <w:placeholder>
                <w:docPart w:val="512343DB31FDBD4ABC6755FE88307C35"/>
              </w:placeholder>
              <w:temporary/>
              <w:showingPlcHdr/>
              <w15:appearance w15:val="hidden"/>
            </w:sdtPr>
            <w:sdtContent>
              <w:p w14:paraId="13B80126" w14:textId="77777777" w:rsidR="007A64A8" w:rsidRDefault="007A64A8" w:rsidP="007A64A8">
                <w:pPr>
                  <w:pStyle w:val="Heading1"/>
                </w:pPr>
                <w:r>
                  <w:t>Education</w:t>
                </w:r>
              </w:p>
            </w:sdtContent>
          </w:sdt>
          <w:p w14:paraId="1510C249" w14:textId="77777777" w:rsidR="007A64A8" w:rsidRPr="00FE5DD7" w:rsidRDefault="007A64A8" w:rsidP="007A64A8">
            <w:pPr>
              <w:pStyle w:val="Heading2"/>
              <w:rPr>
                <w:sz w:val="24"/>
                <w:szCs w:val="24"/>
              </w:rPr>
            </w:pPr>
            <w:r w:rsidRPr="00FE5DD7">
              <w:rPr>
                <w:sz w:val="24"/>
                <w:szCs w:val="24"/>
              </w:rPr>
              <w:t xml:space="preserve">Computer Science (BSC) </w:t>
            </w:r>
          </w:p>
          <w:p w14:paraId="3EFA15D4" w14:textId="77777777" w:rsidR="007A64A8" w:rsidRPr="00FE5DD7" w:rsidRDefault="007A64A8" w:rsidP="007A64A8">
            <w:pPr>
              <w:pStyle w:val="Heading4"/>
              <w:rPr>
                <w:sz w:val="20"/>
                <w:szCs w:val="20"/>
              </w:rPr>
            </w:pPr>
            <w:r w:rsidRPr="00FE5DD7">
              <w:rPr>
                <w:sz w:val="20"/>
                <w:szCs w:val="20"/>
              </w:rPr>
              <w:t>Queen Mary, University of London</w:t>
            </w:r>
          </w:p>
          <w:p w14:paraId="1B243F68" w14:textId="77777777" w:rsidR="007A64A8" w:rsidRPr="00FE5DD7" w:rsidRDefault="007A64A8" w:rsidP="007A64A8">
            <w:pPr>
              <w:pStyle w:val="Heading4"/>
              <w:rPr>
                <w:sz w:val="20"/>
                <w:szCs w:val="20"/>
              </w:rPr>
            </w:pPr>
            <w:r w:rsidRPr="00FE5DD7"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 xml:space="preserve"> </w:t>
            </w:r>
            <w:r w:rsidRPr="00FE5DD7">
              <w:rPr>
                <w:sz w:val="20"/>
                <w:szCs w:val="20"/>
              </w:rPr>
              <w:t>- date</w:t>
            </w:r>
          </w:p>
          <w:p w14:paraId="58A14701" w14:textId="77777777" w:rsidR="007A64A8" w:rsidRDefault="007A64A8" w:rsidP="007A64A8">
            <w:r w:rsidRPr="00FE5DD7">
              <w:rPr>
                <w:sz w:val="20"/>
                <w:szCs w:val="20"/>
              </w:rPr>
              <w:t>Current grade: 1:1</w:t>
            </w:r>
            <w:r>
              <w:t xml:space="preserve"> </w:t>
            </w:r>
          </w:p>
          <w:p w14:paraId="3E2DE37B" w14:textId="77777777" w:rsidR="007A64A8" w:rsidRDefault="007A64A8" w:rsidP="007A64A8">
            <w:pPr>
              <w:pStyle w:val="Heading2"/>
            </w:pPr>
            <w:r w:rsidRPr="00D27A58">
              <w:t>IT Software Development (Extended Diploma)</w:t>
            </w:r>
          </w:p>
          <w:p w14:paraId="017CB1AA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 w:rsidRPr="00D27A58">
              <w:rPr>
                <w:sz w:val="20"/>
                <w:szCs w:val="20"/>
              </w:rPr>
              <w:t>Hertford Regional College</w:t>
            </w:r>
          </w:p>
          <w:p w14:paraId="27B88147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2016 - 2018</w:t>
            </w:r>
          </w:p>
          <w:p w14:paraId="6C445550" w14:textId="77777777" w:rsidR="007A64A8" w:rsidRDefault="007A64A8" w:rsidP="007A64A8">
            <w:r w:rsidRPr="00D27A58">
              <w:rPr>
                <w:sz w:val="20"/>
                <w:szCs w:val="20"/>
              </w:rPr>
              <w:t>Distinction* Distinction* Distinction*</w:t>
            </w:r>
            <w:r w:rsidRPr="00552F9B">
              <w:t xml:space="preserve"> </w:t>
            </w:r>
          </w:p>
          <w:p w14:paraId="1489BF36" w14:textId="77777777" w:rsidR="007A64A8" w:rsidRDefault="007A64A8" w:rsidP="007A64A8">
            <w:pPr>
              <w:pStyle w:val="Heading2"/>
            </w:pPr>
            <w:r>
              <w:t>A Levels</w:t>
            </w:r>
          </w:p>
          <w:p w14:paraId="03792E19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D27A58">
              <w:rPr>
                <w:sz w:val="20"/>
                <w:szCs w:val="20"/>
              </w:rPr>
              <w:t>Sheredes</w:t>
            </w:r>
            <w:proofErr w:type="spellEnd"/>
            <w:r w:rsidRPr="00D27A58">
              <w:rPr>
                <w:sz w:val="20"/>
                <w:szCs w:val="20"/>
              </w:rPr>
              <w:t xml:space="preserve"> School Hoddesdon</w:t>
            </w:r>
          </w:p>
          <w:p w14:paraId="5AEA2064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2014 - 2016</w:t>
            </w:r>
          </w:p>
          <w:p w14:paraId="62E975B7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EPQ                                                          A</w:t>
            </w:r>
            <w:r w:rsidRPr="00D27A58">
              <w:rPr>
                <w:sz w:val="20"/>
                <w:szCs w:val="20"/>
              </w:rPr>
              <w:t xml:space="preserve"> </w:t>
            </w:r>
          </w:p>
          <w:p w14:paraId="3155E212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Studies                                 A</w:t>
            </w:r>
            <w:r w:rsidRPr="00D27A58">
              <w:rPr>
                <w:sz w:val="20"/>
                <w:szCs w:val="20"/>
              </w:rPr>
              <w:t xml:space="preserve"> </w:t>
            </w:r>
          </w:p>
          <w:p w14:paraId="46CE984B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                                                   B</w:t>
            </w:r>
            <w:r w:rsidRPr="00D27A58">
              <w:rPr>
                <w:sz w:val="20"/>
                <w:szCs w:val="20"/>
              </w:rPr>
              <w:t xml:space="preserve"> </w:t>
            </w:r>
          </w:p>
          <w:p w14:paraId="7EB54138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                                                          Merit</w:t>
            </w:r>
            <w:r w:rsidRPr="00D27A58">
              <w:rPr>
                <w:sz w:val="20"/>
                <w:szCs w:val="20"/>
              </w:rPr>
              <w:t xml:space="preserve"> </w:t>
            </w:r>
          </w:p>
          <w:p w14:paraId="0A940898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Psychology                                          C</w:t>
            </w:r>
          </w:p>
          <w:p w14:paraId="6C1A5D72" w14:textId="77777777" w:rsidR="007A64A8" w:rsidRPr="00D27A58" w:rsidRDefault="007A64A8" w:rsidP="007A64A8">
            <w:pPr>
              <w:pStyle w:val="Heading4"/>
              <w:rPr>
                <w:sz w:val="20"/>
                <w:szCs w:val="20"/>
              </w:rPr>
            </w:pPr>
          </w:p>
          <w:p w14:paraId="4A7FE163" w14:textId="77777777" w:rsidR="007A64A8" w:rsidRPr="00552F9B" w:rsidRDefault="007A64A8" w:rsidP="007A64A8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26F68049" w14:textId="77777777" w:rsidR="007A64A8" w:rsidRPr="00997E86" w:rsidRDefault="007A64A8" w:rsidP="007A64A8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A589C7A7785DB54E8A9E6EB156B2AFFC"/>
              </w:placeholder>
              <w:temporary/>
              <w:showingPlcHdr/>
              <w15:appearance w15:val="hidden"/>
            </w:sdtPr>
            <w:sdtContent>
              <w:p w14:paraId="59A44AE2" w14:textId="77777777" w:rsidR="007A64A8" w:rsidRDefault="007A64A8" w:rsidP="007A64A8">
                <w:pPr>
                  <w:pStyle w:val="Heading1"/>
                </w:pPr>
                <w:r>
                  <w:t>Experience</w:t>
                </w:r>
              </w:p>
            </w:sdtContent>
          </w:sdt>
          <w:p w14:paraId="0ED99C31" w14:textId="77777777" w:rsidR="007A64A8" w:rsidRPr="003C32D9" w:rsidRDefault="007A64A8" w:rsidP="007A64A8">
            <w:pPr>
              <w:pStyle w:val="Heading3"/>
              <w:rPr>
                <w:sz w:val="24"/>
              </w:rPr>
            </w:pPr>
            <w:r w:rsidRPr="003C32D9">
              <w:rPr>
                <w:sz w:val="24"/>
              </w:rPr>
              <w:t>Consultant</w:t>
            </w:r>
          </w:p>
          <w:p w14:paraId="4D49C058" w14:textId="77777777" w:rsidR="007A64A8" w:rsidRPr="003C32D9" w:rsidRDefault="007A64A8" w:rsidP="007A64A8">
            <w:pPr>
              <w:pStyle w:val="Heading5"/>
              <w:rPr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 xml:space="preserve">J.P. Morgan &amp; QMUL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QConsult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Pr="003C32D9">
              <w:rPr>
                <w:sz w:val="20"/>
                <w:szCs w:val="20"/>
              </w:rPr>
              <w:t>/ London / June 201</w:t>
            </w:r>
            <w:r>
              <w:rPr>
                <w:sz w:val="20"/>
                <w:szCs w:val="20"/>
              </w:rPr>
              <w:t>9</w:t>
            </w:r>
            <w:r w:rsidRPr="003C32D9">
              <w:rPr>
                <w:sz w:val="20"/>
                <w:szCs w:val="20"/>
              </w:rPr>
              <w:t xml:space="preserve"> to July 201</w:t>
            </w:r>
            <w:r>
              <w:rPr>
                <w:sz w:val="20"/>
                <w:szCs w:val="20"/>
              </w:rPr>
              <w:t>9</w:t>
            </w:r>
          </w:p>
          <w:p w14:paraId="2164C0D2" w14:textId="77777777" w:rsidR="007A64A8" w:rsidRPr="003C32D9" w:rsidRDefault="007A64A8" w:rsidP="007A64A8">
            <w:pPr>
              <w:pStyle w:val="JobDescription"/>
              <w:jc w:val="both"/>
              <w:rPr>
                <w:rStyle w:val="JobDescriptionChar"/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 xml:space="preserve">Offer advice to </w:t>
            </w:r>
            <w:proofErr w:type="spellStart"/>
            <w:r w:rsidRPr="003C32D9">
              <w:rPr>
                <w:sz w:val="20"/>
                <w:szCs w:val="20"/>
              </w:rPr>
              <w:t>organisations</w:t>
            </w:r>
            <w:proofErr w:type="spellEnd"/>
            <w:r w:rsidRPr="003C32D9">
              <w:rPr>
                <w:sz w:val="20"/>
                <w:szCs w:val="20"/>
              </w:rPr>
              <w:t xml:space="preserve"> to help them improve their business performance in terms of operations, profitability, management</w:t>
            </w:r>
            <w:r>
              <w:rPr>
                <w:sz w:val="20"/>
                <w:szCs w:val="20"/>
              </w:rPr>
              <w:t xml:space="preserve"> </w:t>
            </w:r>
            <w:r w:rsidRPr="003C32D9">
              <w:rPr>
                <w:sz w:val="20"/>
                <w:szCs w:val="20"/>
              </w:rPr>
              <w:t>and strategy. This was achieved through:</w:t>
            </w:r>
          </w:p>
          <w:p w14:paraId="3145EB64" w14:textId="77777777" w:rsidR="007A64A8" w:rsidRPr="003C32D9" w:rsidRDefault="007A64A8" w:rsidP="007A64A8">
            <w:pPr>
              <w:pStyle w:val="ListBullet"/>
              <w:jc w:val="both"/>
              <w:rPr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>conducting research, surveys and interviews to gain understanding of the business</w:t>
            </w:r>
          </w:p>
          <w:p w14:paraId="62643085" w14:textId="77777777" w:rsidR="007A64A8" w:rsidRPr="003C32D9" w:rsidRDefault="007A64A8" w:rsidP="007A64A8">
            <w:pPr>
              <w:pStyle w:val="ListBullet"/>
              <w:jc w:val="both"/>
              <w:rPr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>detecting issues and investigating ways to resolve them</w:t>
            </w:r>
          </w:p>
          <w:p w14:paraId="38A64C50" w14:textId="77777777" w:rsidR="007A64A8" w:rsidRPr="003C32D9" w:rsidRDefault="007A64A8" w:rsidP="007A64A8">
            <w:pPr>
              <w:pStyle w:val="ListBullet"/>
              <w:jc w:val="both"/>
              <w:rPr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>assessing the pros and cons of possible strategies</w:t>
            </w:r>
          </w:p>
          <w:p w14:paraId="5ECA656A" w14:textId="77777777" w:rsidR="007A64A8" w:rsidRPr="003C32D9" w:rsidRDefault="007A64A8" w:rsidP="007A64A8">
            <w:pPr>
              <w:pStyle w:val="ListBullet"/>
              <w:jc w:val="both"/>
              <w:rPr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>compiling and presenting information orally, visually and in writing</w:t>
            </w:r>
          </w:p>
          <w:p w14:paraId="15A170DF" w14:textId="77777777" w:rsidR="007A64A8" w:rsidRPr="003C32D9" w:rsidRDefault="007A64A8" w:rsidP="007A64A8">
            <w:pPr>
              <w:pStyle w:val="ListBullet"/>
              <w:jc w:val="both"/>
              <w:rPr>
                <w:sz w:val="20"/>
                <w:szCs w:val="20"/>
              </w:rPr>
            </w:pPr>
            <w:r w:rsidRPr="003C32D9">
              <w:rPr>
                <w:sz w:val="20"/>
                <w:szCs w:val="20"/>
              </w:rPr>
              <w:t>making recommendations for improvement, testing them and presenting findings to client</w:t>
            </w:r>
          </w:p>
          <w:p w14:paraId="6D73DAEC" w14:textId="77777777" w:rsidR="007A64A8" w:rsidRDefault="007A64A8" w:rsidP="007A64A8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10A28D9E" w14:textId="77777777" w:rsidR="007A64A8" w:rsidRDefault="007A64A8" w:rsidP="007A64A8">
            <w:pPr>
              <w:pStyle w:val="Heading3"/>
            </w:pPr>
          </w:p>
          <w:p w14:paraId="471F9FDE" w14:textId="77777777" w:rsidR="007A64A8" w:rsidRPr="00A6425D" w:rsidRDefault="007A64A8" w:rsidP="007A64A8">
            <w:pPr>
              <w:pStyle w:val="JobDescription"/>
              <w:rPr>
                <w:rStyle w:val="JobDescriptionChar"/>
              </w:rPr>
            </w:pPr>
          </w:p>
          <w:p w14:paraId="2344EDB4" w14:textId="77777777" w:rsidR="007A64A8" w:rsidRPr="006C2DFF" w:rsidRDefault="007A64A8" w:rsidP="007A64A8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14:paraId="457B4D32" w14:textId="77777777" w:rsidR="005A20B8" w:rsidRDefault="005A20B8"/>
    <w:p w14:paraId="264D5C18" w14:textId="77777777" w:rsidR="00D106DB" w:rsidRDefault="00D106DB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450"/>
        <w:gridCol w:w="6480"/>
      </w:tblGrid>
      <w:tr w:rsidR="00FE5DD7" w:rsidRPr="006C2DFF" w14:paraId="011E38E7" w14:textId="77777777" w:rsidTr="00F12B3D">
        <w:tc>
          <w:tcPr>
            <w:tcW w:w="3870" w:type="dxa"/>
            <w:tcBorders>
              <w:right w:val="single" w:sz="4" w:space="0" w:color="D9D9D9" w:themeColor="background1" w:themeShade="D9"/>
            </w:tcBorders>
          </w:tcPr>
          <w:p w14:paraId="00D2D1E6" w14:textId="77777777" w:rsidR="003C32D9" w:rsidRDefault="003C32D9" w:rsidP="003C32D9">
            <w:pPr>
              <w:pStyle w:val="Heading2"/>
            </w:pPr>
            <w:r>
              <w:lastRenderedPageBreak/>
              <w:t>GCSEs</w:t>
            </w:r>
          </w:p>
          <w:p w14:paraId="32CB1B7A" w14:textId="77777777" w:rsidR="003C32D9" w:rsidRPr="00D27A58" w:rsidRDefault="003C32D9" w:rsidP="003C32D9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3C32D9">
              <w:rPr>
                <w:sz w:val="20"/>
                <w:szCs w:val="20"/>
              </w:rPr>
              <w:t>Sheredes</w:t>
            </w:r>
            <w:proofErr w:type="spellEnd"/>
            <w:r w:rsidRPr="003C32D9">
              <w:rPr>
                <w:sz w:val="20"/>
                <w:szCs w:val="20"/>
              </w:rPr>
              <w:t xml:space="preserve"> School Hoddesdon</w:t>
            </w:r>
            <w:r w:rsidRPr="00D27A58">
              <w:rPr>
                <w:sz w:val="20"/>
                <w:szCs w:val="20"/>
              </w:rPr>
              <w:t xml:space="preserve"> </w:t>
            </w:r>
          </w:p>
          <w:p w14:paraId="34E9F6A2" w14:textId="77777777" w:rsidR="003C32D9" w:rsidRPr="00D27A58" w:rsidRDefault="003C32D9" w:rsidP="003C32D9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2009 - 2014</w:t>
            </w:r>
          </w:p>
          <w:p w14:paraId="0EA765A1" w14:textId="77777777" w:rsidR="003C32D9" w:rsidRDefault="003C32D9" w:rsidP="003C32D9">
            <w:r>
              <w:rPr>
                <w:sz w:val="20"/>
                <w:szCs w:val="20"/>
              </w:rPr>
              <w:t>10</w:t>
            </w:r>
            <w:r w:rsidRPr="003C32D9">
              <w:rPr>
                <w:sz w:val="20"/>
                <w:szCs w:val="20"/>
              </w:rPr>
              <w:t xml:space="preserve"> obtained at grade A-C, including Mathematics, English and Science.</w:t>
            </w:r>
          </w:p>
          <w:p w14:paraId="46F2993B" w14:textId="77777777" w:rsidR="00FE5DD7" w:rsidRDefault="00FE5DD7" w:rsidP="00F12B3D"/>
          <w:p w14:paraId="63ED566B" w14:textId="77777777" w:rsidR="00FE5DD7" w:rsidRDefault="00337B34" w:rsidP="00F12B3D">
            <w:pPr>
              <w:pStyle w:val="Heading1"/>
            </w:pPr>
            <w:r>
              <w:t xml:space="preserve">IT </w:t>
            </w:r>
            <w:r w:rsidR="00015780">
              <w:t>Skills</w:t>
            </w:r>
          </w:p>
          <w:p w14:paraId="23193145" w14:textId="77777777" w:rsidR="00FE5DD7" w:rsidRDefault="00337B34" w:rsidP="00F12B3D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A31E3B" wp14:editId="72CB8CDB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1273810</wp:posOffset>
                      </wp:positionV>
                      <wp:extent cx="760730" cy="163195"/>
                      <wp:effectExtent l="0" t="0" r="0" b="0"/>
                      <wp:wrapNone/>
                      <wp:docPr id="360" name="Text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730" cy="163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EFB11E" w14:textId="77777777" w:rsidR="00337B34" w:rsidRDefault="00337B34" w:rsidP="00337B34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 / 10</w:t>
                                  </w:r>
                                </w:p>
                                <w:p w14:paraId="366AC56F" w14:textId="77777777" w:rsidR="00337B34" w:rsidRDefault="00337B34" w:rsidP="00337B3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31E3B" id="TextBox 122" o:spid="_x0000_s1031" type="#_x0000_t202" style="position:absolute;margin-left:52.9pt;margin-top:100.3pt;width:59.9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" filled="f" stroked="f">
                      <v:textbox inset="0,0,0,0">
                        <w:txbxContent>
                          <w:p w14:paraId="70EFB11E" w14:textId="77777777" w:rsidR="00337B34" w:rsidRDefault="00337B34" w:rsidP="00337B34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 / 10</w:t>
                            </w:r>
                          </w:p>
                          <w:p w14:paraId="366AC56F" w14:textId="77777777" w:rsidR="00337B34" w:rsidRDefault="00337B34" w:rsidP="00337B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E79C15" wp14:editId="215B821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1275080</wp:posOffset>
                      </wp:positionV>
                      <wp:extent cx="1834515" cy="163195"/>
                      <wp:effectExtent l="0" t="0" r="0" b="8255"/>
                      <wp:wrapNone/>
                      <wp:docPr id="359" name="Arrow: Pentagon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15" cy="16319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A247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359" o:spid="_x0000_s1026" type="#_x0000_t15" style="position:absolute;margin-left:1pt;margin-top:100.4pt;width:144.45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" adj="20639" fillcolor="#1d3251 [3204]" stroked="f" strokeweight="1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E9B33A7" wp14:editId="33197273">
                      <wp:extent cx="2152098" cy="2024737"/>
                      <wp:effectExtent l="0" t="0" r="635" b="0"/>
                      <wp:docPr id="332" name="Group 33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333" name="Group 333" descr="Skill"/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334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B4EEEC2" w14:textId="77777777" w:rsidR="00337B34" w:rsidRPr="008E2197" w:rsidRDefault="00337B34" w:rsidP="00337B34">
                                      <w:pPr>
                                        <w:pStyle w:val="Skill"/>
                                      </w:pPr>
                                      <w:r>
                                        <w:t>Visual Basic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35" name="Rectangle 335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36" name="Arrow: Pentagon 336"/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37" name="TextBox 58"/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E91267D" w14:textId="77777777" w:rsidR="00337B34" w:rsidRDefault="00341D53" w:rsidP="00337B34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89177376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337B34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338" name="Group 338" descr="Skill"/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339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2DCEDA" w14:textId="77777777" w:rsidR="00337B34" w:rsidRDefault="00337B34" w:rsidP="00337B34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  <w:p w14:paraId="5A6553B1" w14:textId="77777777" w:rsidR="00337B34" w:rsidRDefault="00337B34" w:rsidP="00337B3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0" name="Rectangle 340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41" name="Arrow: Pentagon 341"/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42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56122A9" w14:textId="77777777" w:rsidR="00337B34" w:rsidRDefault="00341D53" w:rsidP="00337B34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470979033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337B34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343" name="Group 343" descr="Skill"/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44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C4ADC1" w14:textId="77777777" w:rsidR="00337B34" w:rsidRDefault="00337B34" w:rsidP="00337B34">
                                      <w:pPr>
                                        <w:pStyle w:val="Skill"/>
                                      </w:pPr>
                                      <w:r>
                                        <w:t>Java</w:t>
                                      </w:r>
                                    </w:p>
                                    <w:p w14:paraId="5C4AA58B" w14:textId="77777777" w:rsidR="00337B34" w:rsidRDefault="00337B34" w:rsidP="00337B3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5" name="Rectangle 345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46" name="Arrow: Pentagon 346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47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805E4D5" w14:textId="77777777" w:rsidR="00337B34" w:rsidRDefault="00341D53" w:rsidP="00337B34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56283716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337B34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5288837" w14:textId="77777777" w:rsidR="00337B34" w:rsidRDefault="00337B34" w:rsidP="00337B3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348" name="Group 348" descr="Skill"/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49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C2B4CA9" w14:textId="77777777" w:rsidR="00337B34" w:rsidRDefault="00337B34" w:rsidP="00337B34">
                                      <w:pPr>
                                        <w:pStyle w:val="Skill"/>
                                      </w:pPr>
                                      <w:r>
                                        <w:t>SQL</w:t>
                                      </w:r>
                                    </w:p>
                                    <w:p w14:paraId="2428DBD1" w14:textId="77777777" w:rsidR="00337B34" w:rsidRDefault="00337B34" w:rsidP="00337B3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50" name="Rectangle 350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2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A694DBC" w14:textId="77777777" w:rsidR="00337B34" w:rsidRDefault="00337B34" w:rsidP="00337B34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34D825F3" w14:textId="77777777" w:rsidR="00337B34" w:rsidRDefault="00337B34" w:rsidP="00337B3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353" name="Group 353" descr="Skill"/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354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62D996" w14:textId="77777777" w:rsidR="00337B34" w:rsidRDefault="00337B34" w:rsidP="00337B34">
                                      <w:pPr>
                                        <w:pStyle w:val="Skill"/>
                                      </w:pPr>
                                      <w:r>
                                        <w:t>MIPS Assembly Language</w:t>
                                      </w:r>
                                    </w:p>
                                    <w:p w14:paraId="26424236" w14:textId="77777777" w:rsidR="00337B34" w:rsidRDefault="00337B34" w:rsidP="00337B34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55" name="Rectangle 355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6" name="Arrow: Pentagon 356"/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7" name="TextBox 132"/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09F52F" w14:textId="77777777" w:rsidR="00337B34" w:rsidRDefault="00341D53" w:rsidP="00337B34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3718987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337B34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80FDF79" w14:textId="77777777" w:rsidR="00337B34" w:rsidRDefault="00337B34" w:rsidP="00337B3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B33A7" id="Group 332" o:spid="_x0000_s1032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">
                      <v:group id="Group 333" o:spid="_x0000_s1033" alt="Skill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">
                        <v:shape id="TextBox 55" o:spid="_x0000_s1034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5B4EEEC2" w14:textId="77777777" w:rsidR="00337B34" w:rsidRPr="008E2197" w:rsidRDefault="00337B34" w:rsidP="00337B34">
                                <w:pPr>
                                  <w:pStyle w:val="Skill"/>
                                </w:pPr>
                                <w:r>
                                  <w:t>Visual Basic</w:t>
                                </w:r>
                              </w:p>
                            </w:txbxContent>
                          </v:textbox>
                        </v:shape>
                        <v:rect id="Rectangle 335" o:spid="_x0000_s1035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336" o:spid="_x0000_s1036" type="#_x0000_t15" style="position:absolute;left:5021;top:49134;width:16815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" adj="20551" fillcolor="#1d3251 [3204]" stroked="f" strokeweight="1pt"/>
                        <v:shape id="TextBox 58" o:spid="_x0000_s1037" type="#_x0000_t202" style="position:absolute;left:11742;top:49134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3E91267D" w14:textId="77777777" w:rsidR="00337B34" w:rsidRDefault="00341D53" w:rsidP="00337B34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89177376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337B34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338" o:spid="_x0000_s1038" alt="Skill" style="position:absolute;top:4286;width:21520;height:3197" coordorigin="5021,53395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">
                        <v:shape id="TextBox 114" o:spid="_x0000_s1039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" filled="f" stroked="f">
                          <v:textbox inset="0,0,0,0">
                            <w:txbxContent>
                              <w:p w14:paraId="4A2DCEDA" w14:textId="77777777" w:rsidR="00337B34" w:rsidRDefault="00337B34" w:rsidP="00337B34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  <w:p w14:paraId="5A6553B1" w14:textId="77777777" w:rsidR="00337B34" w:rsidRDefault="00337B34" w:rsidP="00337B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0" o:spid="_x0000_s1040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" fillcolor="#cdedda [3207]" stroked="f" strokeweight="1pt"/>
                        <v:shape id="Arrow: Pentagon 341" o:spid="_x0000_s1041" type="#_x0000_t15" style="position:absolute;left:5021;top:53395;width:18347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" adj="20639" fillcolor="#1d3251 [3204]" stroked="f" strokeweight="1pt"/>
                        <v:shape id="TextBox 117" o:spid="_x0000_s1042" type="#_x0000_t202" style="position:absolute;left:11742;top:53395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Ozq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aO3Ifw9im9ALn4BAAD//wMAUEsBAi0AFAAGAAgAAAAhANvh9svuAAAAhQEAABMAAAAA&#13;&#10;AAAAAAAAAAAAAAAAAFtDb250ZW50X1R5cGVzXS54bWxQSwECLQAUAAYACAAAACEAWvQsW78AAAAV&#13;&#10;AQAACwAAAAAAAAAAAAAAAAAfAQAAX3JlbHMvLnJlbHNQSwECLQAUAAYACAAAACEAJ6zs6s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056122A9" w14:textId="77777777" w:rsidR="00337B34" w:rsidRDefault="00341D53" w:rsidP="00337B34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470979033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337B34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343" o:spid="_x0000_s1043" alt="Skill" style="position:absolute;top:8572;width:21520;height:3198" coordorigin="5021,57656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">
                        <v:shape id="TextBox 119" o:spid="_x0000_s1044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68C4ADC1" w14:textId="77777777" w:rsidR="00337B34" w:rsidRDefault="00337B34" w:rsidP="00337B34">
                                <w:pPr>
                                  <w:pStyle w:val="Skill"/>
                                </w:pPr>
                                <w:r>
                                  <w:t>Java</w:t>
                                </w:r>
                              </w:p>
                              <w:p w14:paraId="5C4AA58B" w14:textId="77777777" w:rsidR="00337B34" w:rsidRDefault="00337B34" w:rsidP="00337B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5" o:spid="_x0000_s1045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" fillcolor="#cdedda [3207]" stroked="f" strokeweight="1pt"/>
                        <v:shape id="Arrow: Pentagon 346" o:spid="_x0000_s1046" type="#_x0000_t15" style="position:absolute;left:5021;top:57656;width:19902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" adj="20714" fillcolor="#1d3251 [3204]" stroked="f" strokeweight="1pt"/>
                        <v:shape id="_x0000_s1047" type="#_x0000_t202" style="position:absolute;left:11742;top:57656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" filled="f" stroked="f">
                          <v:textbox inset="0,0,0,0">
                            <w:txbxContent>
                              <w:p w14:paraId="2805E4D5" w14:textId="77777777" w:rsidR="00337B34" w:rsidRDefault="00341D53" w:rsidP="00337B34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56283716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337B34">
                                      <w:t>9 / 10</w:t>
                                    </w:r>
                                  </w:sdtContent>
                                </w:sdt>
                              </w:p>
                              <w:p w14:paraId="05288837" w14:textId="77777777" w:rsidR="00337B34" w:rsidRDefault="00337B34" w:rsidP="00337B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48" o:spid="_x0000_s1048" alt="Skill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">
                        <v:shape id="TextBox 124" o:spid="_x0000_s1049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7C2B4CA9" w14:textId="77777777" w:rsidR="00337B34" w:rsidRDefault="00337B34" w:rsidP="00337B34">
                                <w:pPr>
                                  <w:pStyle w:val="Skill"/>
                                </w:pPr>
                                <w:r>
                                  <w:t>SQL</w:t>
                                </w:r>
                              </w:p>
                              <w:p w14:paraId="2428DBD1" w14:textId="77777777" w:rsidR="00337B34" w:rsidRDefault="00337B34" w:rsidP="00337B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50" o:spid="_x0000_s1050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" fillcolor="#cdedda [3207]" stroked="f" strokeweight="1pt"/>
                        <v:shape id="TextBox 127" o:spid="_x0000_s1051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7A694DBC" w14:textId="77777777" w:rsidR="00337B34" w:rsidRDefault="00337B34" w:rsidP="00337B34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34D825F3" w14:textId="77777777" w:rsidR="00337B34" w:rsidRDefault="00337B34" w:rsidP="00337B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53" o:spid="_x0000_s1052" alt="Skill" style="position:absolute;top:17049;width:21520;height:3198" coordorigin="5021,6617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RhK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">
                        <v:shape id="TextBox 129" o:spid="_x0000_s1053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7762D996" w14:textId="77777777" w:rsidR="00337B34" w:rsidRDefault="00337B34" w:rsidP="00337B34">
                                <w:pPr>
                                  <w:pStyle w:val="Skill"/>
                                </w:pPr>
                                <w:r>
                                  <w:t>MIPS Assembly Language</w:t>
                                </w:r>
                              </w:p>
                              <w:p w14:paraId="26424236" w14:textId="77777777" w:rsidR="00337B34" w:rsidRDefault="00337B34" w:rsidP="00337B34"/>
                            </w:txbxContent>
                          </v:textbox>
                        </v:shape>
                        <v:rect id="Rectangle 355" o:spid="_x0000_s1054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" fillcolor="#cdedda [3207]" stroked="f" strokeweight="1pt"/>
                        <v:shape id="Arrow: Pentagon 356" o:spid="_x0000_s1055" type="#_x0000_t15" style="position:absolute;left:5021;top:66177;width:1433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" adj="20370" fillcolor="#1d3251 [3204]" stroked="f" strokeweight="1pt"/>
                        <v:shape id="TextBox 132" o:spid="_x0000_s1056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" filled="f" stroked="f">
                          <v:textbox inset="0,0,0,0">
                            <w:txbxContent>
                              <w:p w14:paraId="3B09F52F" w14:textId="77777777" w:rsidR="00337B34" w:rsidRDefault="00341D53" w:rsidP="00337B34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3718987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337B34">
                                      <w:t>6 / 10</w:t>
                                    </w:r>
                                  </w:sdtContent>
                                </w:sdt>
                              </w:p>
                              <w:p w14:paraId="080FDF79" w14:textId="77777777" w:rsidR="00337B34" w:rsidRDefault="00337B34" w:rsidP="00337B3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1883FB36" w14:textId="77777777" w:rsidR="00FE5DD7" w:rsidRDefault="00340B8C" w:rsidP="00F12B3D">
            <w:pPr>
              <w:pStyle w:val="Heading2"/>
            </w:pPr>
            <w:r>
              <w:t>Also Familiar With:</w:t>
            </w:r>
          </w:p>
          <w:p w14:paraId="1A49039D" w14:textId="77777777" w:rsidR="009B583E" w:rsidRDefault="00340B8C" w:rsidP="00340B8C">
            <w:pPr>
              <w:pStyle w:val="ListBullet"/>
            </w:pPr>
            <w:r>
              <w:t xml:space="preserve">HTML5, CSS3, JavaScript, PHP, React,  Nodejs, </w:t>
            </w:r>
            <w:proofErr w:type="spellStart"/>
            <w:r>
              <w:t>BootStrap</w:t>
            </w:r>
            <w:proofErr w:type="spellEnd"/>
            <w:r>
              <w:t>, AngularJS, Swift</w:t>
            </w:r>
          </w:p>
          <w:p w14:paraId="7E1C4BF6" w14:textId="77777777" w:rsidR="00340B8C" w:rsidRDefault="00340B8C" w:rsidP="00340B8C">
            <w:pPr>
              <w:pStyle w:val="ListBullet"/>
            </w:pPr>
            <w:r>
              <w:t>C</w:t>
            </w:r>
            <w:r w:rsidRPr="00340B8C">
              <w:t>ybersecurity best-practices</w:t>
            </w:r>
          </w:p>
          <w:p w14:paraId="1E9B29D6" w14:textId="77777777" w:rsidR="00340B8C" w:rsidRDefault="00340B8C" w:rsidP="00340B8C">
            <w:pPr>
              <w:pStyle w:val="ListBullet"/>
            </w:pPr>
            <w:r w:rsidRPr="00340B8C">
              <w:t>Agile and Scrum working methods</w:t>
            </w:r>
            <w:r>
              <w:t xml:space="preserve"> </w:t>
            </w:r>
          </w:p>
          <w:p w14:paraId="41A0A7D2" w14:textId="77777777" w:rsidR="00340B8C" w:rsidRDefault="00340B8C" w:rsidP="00340B8C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4B52FC27" w14:textId="77777777" w:rsidR="009B583E" w:rsidRDefault="009B583E" w:rsidP="009B583E">
            <w:pPr>
              <w:pStyle w:val="Heading1"/>
            </w:pPr>
            <w:r>
              <w:t>Interests</w:t>
            </w:r>
          </w:p>
          <w:p w14:paraId="49A04E57" w14:textId="77777777" w:rsidR="009E36A4" w:rsidRPr="009E36A4" w:rsidRDefault="009E36A4" w:rsidP="009E36A4">
            <w:pPr>
              <w:pStyle w:val="ListBullet"/>
            </w:pPr>
            <w:r w:rsidRPr="009E36A4">
              <w:t xml:space="preserve">Member of QMUL Muay Thai </w:t>
            </w:r>
          </w:p>
          <w:p w14:paraId="25EA4835" w14:textId="77777777" w:rsidR="009B583E" w:rsidRDefault="009E36A4" w:rsidP="00945C9E">
            <w:pPr>
              <w:pStyle w:val="ListBullet"/>
            </w:pPr>
            <w:r>
              <w:t>QMUL Robotics society</w:t>
            </w:r>
          </w:p>
          <w:p w14:paraId="27E0E29C" w14:textId="77777777" w:rsidR="009B583E" w:rsidRDefault="009E36A4" w:rsidP="00340B8C">
            <w:pPr>
              <w:pStyle w:val="ListBullet"/>
            </w:pPr>
            <w:r>
              <w:t>Football</w:t>
            </w:r>
          </w:p>
          <w:p w14:paraId="79624DD7" w14:textId="77777777" w:rsidR="009E36A4" w:rsidRDefault="009E36A4" w:rsidP="00340B8C">
            <w:pPr>
              <w:pStyle w:val="ListBullet"/>
            </w:pPr>
            <w:r>
              <w:t>Music</w:t>
            </w:r>
          </w:p>
          <w:p w14:paraId="4B5122C5" w14:textId="77777777" w:rsidR="00FE5DD7" w:rsidRPr="00552F9B" w:rsidRDefault="00FE5DD7" w:rsidP="00337B34">
            <w:pPr>
              <w:pStyle w:val="Heading2"/>
            </w:pP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02AFCE8A" w14:textId="77777777" w:rsidR="00FE5DD7" w:rsidRPr="00997E86" w:rsidRDefault="00FE5DD7" w:rsidP="003F3E57">
            <w:pPr>
              <w:pStyle w:val="Heading1"/>
              <w:jc w:val="both"/>
            </w:pPr>
          </w:p>
        </w:tc>
        <w:tc>
          <w:tcPr>
            <w:tcW w:w="6480" w:type="dxa"/>
          </w:tcPr>
          <w:sdt>
            <w:sdtPr>
              <w:id w:val="187030898"/>
              <w:placeholder>
                <w:docPart w:val="0B579E69D9CA44548D5F76CC26ACCE51"/>
              </w:placeholder>
              <w:temporary/>
              <w:showingPlcHdr/>
              <w15:appearance w15:val="hidden"/>
            </w:sdtPr>
            <w:sdtEndPr/>
            <w:sdtContent>
              <w:p w14:paraId="2D9337FC" w14:textId="77777777" w:rsidR="00FE5DD7" w:rsidRDefault="00FE5DD7" w:rsidP="003F3E57">
                <w:pPr>
                  <w:pStyle w:val="Heading1"/>
                  <w:jc w:val="both"/>
                </w:pPr>
                <w:r>
                  <w:t>Experience</w:t>
                </w:r>
              </w:p>
            </w:sdtContent>
          </w:sdt>
          <w:p w14:paraId="03D78CB4" w14:textId="77777777" w:rsidR="00C16E8F" w:rsidRPr="003F3E57" w:rsidRDefault="00C16E8F" w:rsidP="003F3E57">
            <w:pPr>
              <w:pStyle w:val="Heading3"/>
              <w:jc w:val="both"/>
              <w:rPr>
                <w:sz w:val="24"/>
              </w:rPr>
            </w:pPr>
            <w:r w:rsidRPr="003F3E57">
              <w:rPr>
                <w:sz w:val="24"/>
              </w:rPr>
              <w:t>Web Developer</w:t>
            </w:r>
          </w:p>
          <w:p w14:paraId="7F3D8AD0" w14:textId="77777777" w:rsidR="00C16E8F" w:rsidRPr="005D32FB" w:rsidRDefault="00C16E8F" w:rsidP="003F3E57">
            <w:pPr>
              <w:pStyle w:val="Heading5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Quality Care Consultant Services / Ware / June 2018 to July 2018</w:t>
            </w:r>
          </w:p>
          <w:p w14:paraId="77033AF4" w14:textId="77777777" w:rsidR="00C16E8F" w:rsidRPr="005D32FB" w:rsidRDefault="00C16E8F" w:rsidP="003F3E57">
            <w:pPr>
              <w:pStyle w:val="JobDescription"/>
              <w:jc w:val="both"/>
              <w:rPr>
                <w:rStyle w:val="JobDescriptionChar"/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Within this role, I was responsible for designing, creating and modifying websites according to a client’s specification. During this, I was also tasked with:</w:t>
            </w:r>
          </w:p>
          <w:p w14:paraId="51F9AA56" w14:textId="77777777" w:rsidR="00C16E8F" w:rsidRPr="005D32FB" w:rsidRDefault="00C16E8F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Running Google campaign to get websites at the top of Google searches</w:t>
            </w:r>
          </w:p>
          <w:p w14:paraId="72087D48" w14:textId="77777777" w:rsidR="00C16E8F" w:rsidRPr="005D32FB" w:rsidRDefault="00C16E8F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Liaising with SEO developers to ensure all websites contained specific keyword</w:t>
            </w:r>
          </w:p>
          <w:p w14:paraId="4ABB1D67" w14:textId="77777777" w:rsidR="00C16E8F" w:rsidRPr="005D32FB" w:rsidRDefault="00C16E8F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Testing sites and applications in different browsers and environments</w:t>
            </w:r>
          </w:p>
          <w:p w14:paraId="0763E824" w14:textId="77777777" w:rsidR="00C16E8F" w:rsidRPr="005D32FB" w:rsidRDefault="00C16E8F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Running performance benchmarking tests</w:t>
            </w:r>
          </w:p>
          <w:p w14:paraId="1ECD59E3" w14:textId="77777777" w:rsidR="00FE5DD7" w:rsidRPr="003F3E57" w:rsidRDefault="00AA2596" w:rsidP="003F3E57">
            <w:pPr>
              <w:pStyle w:val="Heading3"/>
              <w:jc w:val="both"/>
              <w:rPr>
                <w:sz w:val="24"/>
              </w:rPr>
            </w:pPr>
            <w:r w:rsidRPr="003F3E57">
              <w:rPr>
                <w:sz w:val="24"/>
              </w:rPr>
              <w:t>Sales</w:t>
            </w:r>
            <w:r w:rsidR="003C32D9" w:rsidRPr="003F3E57">
              <w:rPr>
                <w:sz w:val="24"/>
              </w:rPr>
              <w:t xml:space="preserve"> Assistant</w:t>
            </w:r>
          </w:p>
          <w:p w14:paraId="46FE24C5" w14:textId="77777777" w:rsidR="00FE5DD7" w:rsidRPr="005D32FB" w:rsidRDefault="003C32D9" w:rsidP="003F3E57">
            <w:pPr>
              <w:pStyle w:val="Heading5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Home Bargains / Waltham Abbey / October 2016 to September 2018</w:t>
            </w:r>
          </w:p>
          <w:p w14:paraId="1ED56219" w14:textId="77777777" w:rsidR="00FE5DD7" w:rsidRPr="005D32FB" w:rsidRDefault="009B583E" w:rsidP="003F3E57">
            <w:pPr>
              <w:pStyle w:val="JobDescription"/>
              <w:jc w:val="both"/>
              <w:rPr>
                <w:rStyle w:val="JobDescriptionChar"/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Help customers identify and purchase products they desire. P</w:t>
            </w:r>
            <w:r w:rsidR="00AA2596" w:rsidRPr="005D32FB">
              <w:rPr>
                <w:sz w:val="19"/>
                <w:szCs w:val="19"/>
              </w:rPr>
              <w:t>rocess payments and maintain a high level of customer service. My role also included</w:t>
            </w:r>
            <w:r w:rsidRPr="005D32FB">
              <w:rPr>
                <w:sz w:val="19"/>
                <w:szCs w:val="19"/>
              </w:rPr>
              <w:t>:</w:t>
            </w:r>
          </w:p>
          <w:p w14:paraId="7B212C53" w14:textId="77777777" w:rsidR="009B583E" w:rsidRPr="005D32FB" w:rsidRDefault="009B583E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Providing customers with information on pricing and product availability</w:t>
            </w:r>
          </w:p>
          <w:p w14:paraId="42AE64C9" w14:textId="77777777" w:rsidR="00AA2596" w:rsidRPr="005D32FB" w:rsidRDefault="00AA2596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Handling customer complaints or handing customers on to management</w:t>
            </w:r>
          </w:p>
          <w:p w14:paraId="375D5DF1" w14:textId="77777777" w:rsidR="00AA2596" w:rsidRPr="005D32FB" w:rsidRDefault="00AA2596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Receiving Customers Orders, authorizing payments and issuing of receipt</w:t>
            </w:r>
          </w:p>
          <w:p w14:paraId="13E9C81C" w14:textId="77777777" w:rsidR="00AA2596" w:rsidRPr="005D32FB" w:rsidRDefault="009B583E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Collaborating with colleagues to ensure stock is arranged on a timely and presentable basis</w:t>
            </w:r>
          </w:p>
          <w:p w14:paraId="0AAEA0AF" w14:textId="77777777" w:rsidR="00FE5DD7" w:rsidRPr="003F3E57" w:rsidRDefault="009967EA" w:rsidP="003F3E57">
            <w:pPr>
              <w:pStyle w:val="Heading3"/>
              <w:jc w:val="both"/>
              <w:rPr>
                <w:sz w:val="24"/>
              </w:rPr>
            </w:pPr>
            <w:r w:rsidRPr="003F3E57">
              <w:rPr>
                <w:sz w:val="24"/>
              </w:rPr>
              <w:t>Youth Worker</w:t>
            </w:r>
          </w:p>
          <w:p w14:paraId="68570A20" w14:textId="77777777" w:rsidR="00FE5DD7" w:rsidRPr="005D32FB" w:rsidRDefault="009967EA" w:rsidP="003F3E57">
            <w:pPr>
              <w:pStyle w:val="Heading5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NCS (Hertfordshire County Council) / Hertford / July 2018 to August 2018</w:t>
            </w:r>
          </w:p>
          <w:p w14:paraId="6E2C6270" w14:textId="77777777" w:rsidR="00FE5DD7" w:rsidRPr="005D32FB" w:rsidRDefault="00481C25" w:rsidP="003F3E57">
            <w:pPr>
              <w:pStyle w:val="JobDescription"/>
              <w:jc w:val="both"/>
              <w:rPr>
                <w:rStyle w:val="JobDescriptionChar"/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Provide care, support, and guidance for young people from a variety of backgrounds</w:t>
            </w:r>
            <w:r w:rsidR="003F3E57" w:rsidRPr="005D32FB">
              <w:rPr>
                <w:sz w:val="19"/>
                <w:szCs w:val="19"/>
              </w:rPr>
              <w:t xml:space="preserve"> to increase their social and personal development.</w:t>
            </w:r>
            <w:r w:rsidRPr="005D32FB">
              <w:rPr>
                <w:sz w:val="19"/>
                <w:szCs w:val="19"/>
              </w:rPr>
              <w:t xml:space="preserve"> </w:t>
            </w:r>
            <w:r w:rsidR="00FA0A0B" w:rsidRPr="005D32FB">
              <w:rPr>
                <w:sz w:val="19"/>
                <w:szCs w:val="19"/>
              </w:rPr>
              <w:t xml:space="preserve">I was </w:t>
            </w:r>
            <w:r w:rsidR="003F3E57" w:rsidRPr="005D32FB">
              <w:rPr>
                <w:sz w:val="19"/>
                <w:szCs w:val="19"/>
              </w:rPr>
              <w:t xml:space="preserve">also </w:t>
            </w:r>
            <w:r w:rsidR="00FA0A0B" w:rsidRPr="005D32FB">
              <w:rPr>
                <w:sz w:val="19"/>
                <w:szCs w:val="19"/>
              </w:rPr>
              <w:t>responsible for</w:t>
            </w:r>
            <w:r w:rsidRPr="005D32FB">
              <w:rPr>
                <w:sz w:val="19"/>
                <w:szCs w:val="19"/>
              </w:rPr>
              <w:t>:</w:t>
            </w:r>
          </w:p>
          <w:p w14:paraId="37C94359" w14:textId="77777777" w:rsidR="00FA0A0B" w:rsidRPr="005D32FB" w:rsidRDefault="00FA0A0B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Assisting in developing and carrying out social action project</w:t>
            </w:r>
          </w:p>
          <w:p w14:paraId="3F296D19" w14:textId="77777777" w:rsidR="00FA0A0B" w:rsidRPr="005D32FB" w:rsidRDefault="003F3E57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Recording</w:t>
            </w:r>
            <w:r w:rsidR="00FA0A0B" w:rsidRPr="005D32FB">
              <w:rPr>
                <w:sz w:val="19"/>
                <w:szCs w:val="19"/>
              </w:rPr>
              <w:t xml:space="preserve"> daily, weekly, and monthly logs and reports concerning youth activities</w:t>
            </w:r>
          </w:p>
          <w:p w14:paraId="334B21AA" w14:textId="77777777" w:rsidR="00FE5DD7" w:rsidRPr="005D32FB" w:rsidRDefault="003F3E57" w:rsidP="003F3E57">
            <w:pPr>
              <w:pStyle w:val="ListBullet"/>
              <w:jc w:val="both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Providing advocacy and counseling for young people</w:t>
            </w:r>
          </w:p>
          <w:p w14:paraId="64573878" w14:textId="77777777" w:rsidR="003F3E57" w:rsidRPr="006C2DFF" w:rsidRDefault="003F3E57" w:rsidP="003F3E57">
            <w:pPr>
              <w:pStyle w:val="ListBullet"/>
              <w:jc w:val="both"/>
            </w:pPr>
            <w:r w:rsidRPr="005D32FB">
              <w:rPr>
                <w:sz w:val="19"/>
                <w:szCs w:val="19"/>
              </w:rPr>
              <w:t>keeping confidential records</w:t>
            </w:r>
          </w:p>
        </w:tc>
      </w:tr>
    </w:tbl>
    <w:tbl>
      <w:tblPr>
        <w:tblpPr w:leftFromText="180" w:rightFromText="180" w:vertAnchor="page" w:horzAnchor="margin" w:tblpY="10919"/>
        <w:tblW w:w="497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7"/>
        <w:gridCol w:w="447"/>
        <w:gridCol w:w="3579"/>
        <w:gridCol w:w="2864"/>
      </w:tblGrid>
      <w:tr w:rsidR="005D32FB" w:rsidRPr="00997E86" w14:paraId="3B98187C" w14:textId="77777777" w:rsidTr="009E36A4">
        <w:trPr>
          <w:trHeight w:val="142"/>
        </w:trPr>
        <w:tc>
          <w:tcPr>
            <w:tcW w:w="3847" w:type="dxa"/>
          </w:tcPr>
          <w:p w14:paraId="7F799935" w14:textId="77777777" w:rsidR="005D32FB" w:rsidRPr="00997E86" w:rsidRDefault="005D32FB" w:rsidP="005D32FB"/>
        </w:tc>
        <w:tc>
          <w:tcPr>
            <w:tcW w:w="447" w:type="dxa"/>
          </w:tcPr>
          <w:p w14:paraId="76F7754C" w14:textId="77777777" w:rsidR="005D32FB" w:rsidRPr="00997E86" w:rsidRDefault="005D32FB" w:rsidP="005D32FB"/>
        </w:tc>
        <w:tc>
          <w:tcPr>
            <w:tcW w:w="3579" w:type="dxa"/>
            <w:tcBorders>
              <w:bottom w:val="single" w:sz="4" w:space="0" w:color="D9D9D9" w:themeColor="background1" w:themeShade="D9"/>
            </w:tcBorders>
          </w:tcPr>
          <w:p w14:paraId="0E5BD155" w14:textId="77777777" w:rsidR="005D32FB" w:rsidRPr="00997E86" w:rsidRDefault="005D32FB" w:rsidP="005D32FB"/>
        </w:tc>
        <w:tc>
          <w:tcPr>
            <w:tcW w:w="2864" w:type="dxa"/>
            <w:tcBorders>
              <w:bottom w:val="single" w:sz="4" w:space="0" w:color="D9D9D9" w:themeColor="background1" w:themeShade="D9"/>
            </w:tcBorders>
          </w:tcPr>
          <w:p w14:paraId="737A72EE" w14:textId="77777777" w:rsidR="005D32FB" w:rsidRPr="00997E86" w:rsidRDefault="005D32FB" w:rsidP="005D32FB"/>
        </w:tc>
      </w:tr>
      <w:tr w:rsidR="005D32FB" w:rsidRPr="00997E86" w14:paraId="6780F15A" w14:textId="77777777" w:rsidTr="005D32FB">
        <w:trPr>
          <w:trHeight w:val="211"/>
        </w:trPr>
        <w:tc>
          <w:tcPr>
            <w:tcW w:w="3847" w:type="dxa"/>
          </w:tcPr>
          <w:p w14:paraId="54F028FC" w14:textId="77777777" w:rsidR="005D32FB" w:rsidRPr="00997E86" w:rsidRDefault="005D32FB" w:rsidP="005D32FB"/>
        </w:tc>
        <w:tc>
          <w:tcPr>
            <w:tcW w:w="447" w:type="dxa"/>
          </w:tcPr>
          <w:p w14:paraId="1C612085" w14:textId="77777777" w:rsidR="005D32FB" w:rsidRPr="00997E86" w:rsidRDefault="005D32FB" w:rsidP="005D32FB"/>
        </w:tc>
        <w:tc>
          <w:tcPr>
            <w:tcW w:w="3579" w:type="dxa"/>
            <w:tcBorders>
              <w:top w:val="single" w:sz="4" w:space="0" w:color="D9D9D9" w:themeColor="background1" w:themeShade="D9"/>
            </w:tcBorders>
          </w:tcPr>
          <w:p w14:paraId="5529410B" w14:textId="77777777" w:rsidR="005D32FB" w:rsidRPr="00997E86" w:rsidRDefault="005D32FB" w:rsidP="005D32FB"/>
        </w:tc>
        <w:tc>
          <w:tcPr>
            <w:tcW w:w="2864" w:type="dxa"/>
            <w:tcBorders>
              <w:top w:val="single" w:sz="4" w:space="0" w:color="D9D9D9" w:themeColor="background1" w:themeShade="D9"/>
            </w:tcBorders>
          </w:tcPr>
          <w:p w14:paraId="2AB11BB6" w14:textId="77777777" w:rsidR="005D32FB" w:rsidRPr="00997E86" w:rsidRDefault="005D32FB" w:rsidP="005D32FB"/>
        </w:tc>
      </w:tr>
      <w:tr w:rsidR="005D32FB" w:rsidRPr="006C2DFF" w14:paraId="71C1E598" w14:textId="77777777" w:rsidTr="005D32FB">
        <w:trPr>
          <w:trHeight w:val="2994"/>
        </w:trPr>
        <w:tc>
          <w:tcPr>
            <w:tcW w:w="3847" w:type="dxa"/>
            <w:tcBorders>
              <w:right w:val="single" w:sz="4" w:space="0" w:color="D9D9D9" w:themeColor="background1" w:themeShade="D9"/>
            </w:tcBorders>
          </w:tcPr>
          <w:p w14:paraId="58B7FA89" w14:textId="77777777" w:rsidR="005D32FB" w:rsidRDefault="009E36A4" w:rsidP="005D32FB">
            <w:pPr>
              <w:pStyle w:val="Heading1"/>
            </w:pPr>
            <w:bookmarkStart w:id="0" w:name="_Hlk16639680"/>
            <w:r>
              <w:t>activities</w:t>
            </w:r>
          </w:p>
          <w:p w14:paraId="251348BE" w14:textId="77777777" w:rsidR="009E36A4" w:rsidRDefault="009E36A4" w:rsidP="009E36A4">
            <w:pPr>
              <w:pStyle w:val="Heading2"/>
            </w:pPr>
            <w:r w:rsidRPr="009E36A4">
              <w:t>June 2014 to July 2014</w:t>
            </w:r>
          </w:p>
          <w:p w14:paraId="6FDA54DF" w14:textId="77777777" w:rsidR="005B459F" w:rsidRDefault="009E36A4" w:rsidP="00E771E4">
            <w:pPr>
              <w:pStyle w:val="ListParagraph"/>
              <w:numPr>
                <w:ilvl w:val="0"/>
                <w:numId w:val="11"/>
              </w:numPr>
            </w:pPr>
            <w:r w:rsidRPr="005B459F">
              <w:rPr>
                <w:rFonts w:asciiTheme="minorHAnsi" w:eastAsiaTheme="minorHAnsi" w:hAnsiTheme="minorHAnsi" w:cstheme="minorBidi"/>
                <w:sz w:val="18"/>
                <w:szCs w:val="18"/>
              </w:rPr>
              <w:t xml:space="preserve">NCS (National Citizen Service) Graduate </w:t>
            </w:r>
          </w:p>
          <w:p w14:paraId="25F6E387" w14:textId="77777777" w:rsidR="005B459F" w:rsidRDefault="005B459F" w:rsidP="005B459F">
            <w:pPr>
              <w:pStyle w:val="Heading2"/>
            </w:pPr>
            <w:r w:rsidRPr="009E36A4">
              <w:t>June 201</w:t>
            </w:r>
            <w:r>
              <w:t>9</w:t>
            </w:r>
          </w:p>
          <w:p w14:paraId="0B8376E8" w14:textId="77777777" w:rsidR="005B459F" w:rsidRPr="005B459F" w:rsidRDefault="005B459F" w:rsidP="005B459F">
            <w:pPr>
              <w:pStyle w:val="ListParagraph"/>
              <w:numPr>
                <w:ilvl w:val="0"/>
                <w:numId w:val="11"/>
              </w:numPr>
            </w:pPr>
            <w:r w:rsidRPr="005B459F">
              <w:rPr>
                <w:rFonts w:asciiTheme="minorHAnsi" w:eastAsiaTheme="minorHAnsi" w:hAnsiTheme="minorHAnsi" w:cstheme="minorBidi"/>
                <w:sz w:val="18"/>
                <w:szCs w:val="18"/>
              </w:rPr>
              <w:t>Facebook Web Development Workshop</w:t>
            </w:r>
          </w:p>
          <w:p w14:paraId="4D7552FC" w14:textId="77777777" w:rsidR="005B459F" w:rsidRDefault="005B459F" w:rsidP="005B459F">
            <w:pPr>
              <w:pStyle w:val="Heading2"/>
            </w:pPr>
            <w:r>
              <w:t xml:space="preserve">August </w:t>
            </w:r>
            <w:r w:rsidRPr="009E36A4">
              <w:t>201</w:t>
            </w:r>
            <w:r>
              <w:t>9</w:t>
            </w:r>
          </w:p>
          <w:p w14:paraId="28FD69EF" w14:textId="77777777" w:rsidR="005B459F" w:rsidRPr="009E36A4" w:rsidRDefault="005B459F" w:rsidP="005B459F">
            <w:pPr>
              <w:pStyle w:val="ListParagraph"/>
              <w:numPr>
                <w:ilvl w:val="0"/>
                <w:numId w:val="11"/>
              </w:numPr>
            </w:pPr>
            <w:r w:rsidRPr="005B459F">
              <w:rPr>
                <w:rFonts w:asciiTheme="minorHAnsi" w:eastAsiaTheme="minorHAnsi" w:hAnsiTheme="minorHAnsi" w:cstheme="minorBidi"/>
                <w:sz w:val="18"/>
                <w:szCs w:val="18"/>
              </w:rPr>
              <w:t>Capital Enterprise Talent Mixer</w:t>
            </w:r>
            <w:r w:rsidR="00DA3E9C">
              <w:rPr>
                <w:rFonts w:asciiTheme="minorHAnsi" w:eastAsiaTheme="minorHAnsi" w:hAnsiTheme="minorHAnsi" w:cstheme="minorBidi"/>
                <w:sz w:val="18"/>
                <w:szCs w:val="18"/>
              </w:rPr>
              <w:t xml:space="preserve"> Event</w:t>
            </w:r>
          </w:p>
          <w:p w14:paraId="1CD5CE3E" w14:textId="77777777" w:rsidR="009E36A4" w:rsidRPr="009E36A4" w:rsidRDefault="009E36A4" w:rsidP="009E36A4"/>
          <w:p w14:paraId="5155E0E3" w14:textId="77777777" w:rsidR="005D32FB" w:rsidRPr="00552F9B" w:rsidRDefault="009E36A4" w:rsidP="009E36A4">
            <w:pPr>
              <w:pStyle w:val="Heading2"/>
            </w:pPr>
            <w:r w:rsidRPr="00552F9B">
              <w:t xml:space="preserve"> </w:t>
            </w:r>
          </w:p>
        </w:tc>
        <w:tc>
          <w:tcPr>
            <w:tcW w:w="447" w:type="dxa"/>
            <w:tcBorders>
              <w:left w:val="single" w:sz="4" w:space="0" w:color="D9D9D9" w:themeColor="background1" w:themeShade="D9"/>
            </w:tcBorders>
          </w:tcPr>
          <w:p w14:paraId="66A13F6D" w14:textId="77777777" w:rsidR="005D32FB" w:rsidRPr="00997E86" w:rsidRDefault="005D32FB" w:rsidP="005D32FB">
            <w:pPr>
              <w:pStyle w:val="Heading1"/>
            </w:pPr>
          </w:p>
        </w:tc>
        <w:tc>
          <w:tcPr>
            <w:tcW w:w="6443" w:type="dxa"/>
            <w:gridSpan w:val="2"/>
          </w:tcPr>
          <w:p w14:paraId="530B2611" w14:textId="77777777" w:rsidR="005D32FB" w:rsidRDefault="005D32FB" w:rsidP="005D32FB">
            <w:pPr>
              <w:pStyle w:val="Heading1"/>
            </w:pPr>
            <w:r>
              <w:t>VOlunteering</w:t>
            </w:r>
          </w:p>
          <w:p w14:paraId="6DC04279" w14:textId="77777777" w:rsidR="005D32FB" w:rsidRPr="003C32D9" w:rsidRDefault="005D32FB" w:rsidP="005D32FB">
            <w:pPr>
              <w:pStyle w:val="Heading3"/>
              <w:rPr>
                <w:sz w:val="24"/>
              </w:rPr>
            </w:pPr>
            <w:r>
              <w:t xml:space="preserve"> </w:t>
            </w:r>
            <w:r w:rsidRPr="005D32FB">
              <w:rPr>
                <w:sz w:val="24"/>
              </w:rPr>
              <w:t>Voluntary Youth Support Worker</w:t>
            </w:r>
          </w:p>
          <w:p w14:paraId="03C3162B" w14:textId="77777777" w:rsidR="005D32FB" w:rsidRDefault="005D32FB" w:rsidP="005D32FB">
            <w:pPr>
              <w:pStyle w:val="Heading5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True Believers Baptist Chur</w:t>
            </w:r>
            <w:r>
              <w:rPr>
                <w:sz w:val="19"/>
                <w:szCs w:val="19"/>
              </w:rPr>
              <w:t xml:space="preserve">ch </w:t>
            </w:r>
            <w:r w:rsidRPr="005D32FB">
              <w:rPr>
                <w:sz w:val="19"/>
                <w:szCs w:val="19"/>
              </w:rPr>
              <w:t xml:space="preserve">/ </w:t>
            </w:r>
            <w:proofErr w:type="spellStart"/>
            <w:r>
              <w:rPr>
                <w:sz w:val="19"/>
                <w:szCs w:val="19"/>
              </w:rPr>
              <w:t>Broxbourne</w:t>
            </w:r>
            <w:proofErr w:type="spellEnd"/>
            <w:r w:rsidRPr="005D32FB">
              <w:rPr>
                <w:sz w:val="19"/>
                <w:szCs w:val="19"/>
              </w:rPr>
              <w:t xml:space="preserve"> / </w:t>
            </w:r>
            <w:r>
              <w:rPr>
                <w:sz w:val="19"/>
                <w:szCs w:val="19"/>
              </w:rPr>
              <w:t xml:space="preserve">April </w:t>
            </w:r>
            <w:r w:rsidRPr="005D32FB">
              <w:rPr>
                <w:sz w:val="19"/>
                <w:szCs w:val="19"/>
              </w:rPr>
              <w:t>201</w:t>
            </w:r>
            <w:r>
              <w:rPr>
                <w:sz w:val="19"/>
                <w:szCs w:val="19"/>
              </w:rPr>
              <w:t>3</w:t>
            </w:r>
            <w:r w:rsidRPr="005D32FB">
              <w:rPr>
                <w:sz w:val="19"/>
                <w:szCs w:val="19"/>
              </w:rPr>
              <w:t xml:space="preserve"> to </w:t>
            </w:r>
            <w:r>
              <w:rPr>
                <w:sz w:val="19"/>
                <w:szCs w:val="19"/>
              </w:rPr>
              <w:t>Date</w:t>
            </w:r>
          </w:p>
          <w:p w14:paraId="6E362CFC" w14:textId="042AE94C" w:rsidR="005D32FB" w:rsidRPr="005D32FB" w:rsidRDefault="005D32FB" w:rsidP="005D32FB">
            <w:pPr>
              <w:pStyle w:val="ListBullet"/>
              <w:rPr>
                <w:sz w:val="19"/>
                <w:szCs w:val="19"/>
              </w:rPr>
            </w:pPr>
            <w:r w:rsidRPr="005D32FB">
              <w:rPr>
                <w:sz w:val="19"/>
                <w:szCs w:val="19"/>
              </w:rPr>
              <w:t>Assist in setting up</w:t>
            </w:r>
            <w:r w:rsidR="00337B34">
              <w:rPr>
                <w:sz w:val="19"/>
                <w:szCs w:val="19"/>
              </w:rPr>
              <w:t xml:space="preserve"> electronics at</w:t>
            </w:r>
            <w:r w:rsidRPr="005D32FB">
              <w:rPr>
                <w:sz w:val="19"/>
                <w:szCs w:val="19"/>
              </w:rPr>
              <w:t xml:space="preserve"> the hall for youth program</w:t>
            </w:r>
          </w:p>
          <w:p w14:paraId="2F68B6AF" w14:textId="77777777" w:rsidR="00337B34" w:rsidRDefault="00337B34" w:rsidP="00337B34">
            <w:pPr>
              <w:pStyle w:val="ListBullet"/>
              <w:rPr>
                <w:sz w:val="19"/>
                <w:szCs w:val="19"/>
              </w:rPr>
            </w:pPr>
            <w:r w:rsidRPr="00337B34">
              <w:rPr>
                <w:sz w:val="19"/>
                <w:szCs w:val="19"/>
              </w:rPr>
              <w:t xml:space="preserve">Creating relevant evening activities for youth to attend </w:t>
            </w:r>
          </w:p>
          <w:p w14:paraId="5F352A38" w14:textId="77777777" w:rsidR="00337B34" w:rsidRPr="00337B34" w:rsidRDefault="00337B34" w:rsidP="00337B34">
            <w:pPr>
              <w:pStyle w:val="ListBullet"/>
              <w:rPr>
                <w:sz w:val="19"/>
                <w:szCs w:val="19"/>
              </w:rPr>
            </w:pPr>
            <w:r w:rsidRPr="00337B34">
              <w:rPr>
                <w:sz w:val="19"/>
                <w:szCs w:val="19"/>
              </w:rPr>
              <w:t>Managing communication</w:t>
            </w:r>
            <w:r>
              <w:rPr>
                <w:sz w:val="19"/>
                <w:szCs w:val="19"/>
              </w:rPr>
              <w:t xml:space="preserve"> with young people</w:t>
            </w:r>
            <w:r w:rsidRPr="00337B34">
              <w:rPr>
                <w:sz w:val="19"/>
                <w:szCs w:val="19"/>
              </w:rPr>
              <w:t>, and building relationships with parents</w:t>
            </w:r>
            <w:r>
              <w:rPr>
                <w:sz w:val="19"/>
                <w:szCs w:val="19"/>
              </w:rPr>
              <w:t xml:space="preserve"> </w:t>
            </w:r>
          </w:p>
          <w:p w14:paraId="15A18D99" w14:textId="77777777" w:rsidR="005D32FB" w:rsidRPr="005D32FB" w:rsidRDefault="005D32FB" w:rsidP="00337B34">
            <w:pPr>
              <w:pStyle w:val="ListBullet"/>
              <w:numPr>
                <w:ilvl w:val="0"/>
                <w:numId w:val="0"/>
              </w:numPr>
              <w:ind w:left="864"/>
              <w:jc w:val="both"/>
              <w:rPr>
                <w:sz w:val="20"/>
                <w:szCs w:val="20"/>
              </w:rPr>
            </w:pPr>
          </w:p>
        </w:tc>
      </w:tr>
    </w:tbl>
    <w:bookmarkEnd w:id="0"/>
    <w:p w14:paraId="3691EF35" w14:textId="77777777" w:rsidR="00C7484C" w:rsidRDefault="005B459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486504" wp14:editId="5E582FFB">
                <wp:simplePos x="0" y="0"/>
                <wp:positionH relativeFrom="margin">
                  <wp:posOffset>-2120900</wp:posOffset>
                </wp:positionH>
                <wp:positionV relativeFrom="paragraph">
                  <wp:posOffset>-8933815</wp:posOffset>
                </wp:positionV>
                <wp:extent cx="10026650" cy="6305550"/>
                <wp:effectExtent l="0" t="0" r="1270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0" cy="63055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6A42C" id="Rectangle 362" o:spid="_x0000_s1026" style="position:absolute;margin-left:-167pt;margin-top:-703.45pt;width:789.5pt;height:496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" fillcolor="#f8f8f8" strokecolor="white [3212]" strokeweight="1pt">
                <w10:wrap anchorx="margin"/>
              </v:rect>
            </w:pict>
          </mc:Fallback>
        </mc:AlternateContent>
      </w:r>
    </w:p>
    <w:sectPr w:rsidR="00C7484C" w:rsidSect="00C777FF">
      <w:headerReference w:type="default" r:id="rId28"/>
      <w:footerReference w:type="default" r:id="rId29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35DAE" w14:textId="77777777" w:rsidR="00341D53" w:rsidRDefault="00341D53" w:rsidP="00B21D64">
      <w:pPr>
        <w:spacing w:after="0" w:line="240" w:lineRule="auto"/>
      </w:pPr>
      <w:r>
        <w:separator/>
      </w:r>
    </w:p>
  </w:endnote>
  <w:endnote w:type="continuationSeparator" w:id="0">
    <w:p w14:paraId="7E9325C1" w14:textId="77777777" w:rsidR="00341D53" w:rsidRDefault="00341D53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F591" w14:textId="77777777" w:rsidR="00A96376" w:rsidRDefault="00A9637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1DBD9" wp14:editId="574BD0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F9D999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04F19" w14:textId="77777777" w:rsidR="00341D53" w:rsidRDefault="00341D53" w:rsidP="00B21D64">
      <w:pPr>
        <w:spacing w:after="0" w:line="240" w:lineRule="auto"/>
      </w:pPr>
      <w:r>
        <w:separator/>
      </w:r>
    </w:p>
  </w:footnote>
  <w:footnote w:type="continuationSeparator" w:id="0">
    <w:p w14:paraId="5881547C" w14:textId="77777777" w:rsidR="00341D53" w:rsidRDefault="00341D53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7756F" w14:textId="77777777" w:rsidR="00B21D64" w:rsidRDefault="00997E86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CECE598" wp14:editId="2730E44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F25C30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7ED7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108F1"/>
    <w:multiLevelType w:val="hybridMultilevel"/>
    <w:tmpl w:val="302A4500"/>
    <w:lvl w:ilvl="0" w:tplc="FCF86CFC">
      <w:start w:val="2018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2B6"/>
    <w:multiLevelType w:val="hybridMultilevel"/>
    <w:tmpl w:val="598A8868"/>
    <w:lvl w:ilvl="0" w:tplc="33DA8F1A">
      <w:start w:val="2018"/>
      <w:numFmt w:val="bullet"/>
      <w:lvlText w:val="-"/>
      <w:lvlJc w:val="left"/>
      <w:pPr>
        <w:ind w:left="720" w:hanging="360"/>
      </w:pPr>
      <w:rPr>
        <w:rFonts w:ascii="Corbel" w:eastAsiaTheme="majorEastAsia" w:hAnsi="Corbe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DB"/>
    <w:rsid w:val="00015780"/>
    <w:rsid w:val="000161E1"/>
    <w:rsid w:val="00021303"/>
    <w:rsid w:val="00107E81"/>
    <w:rsid w:val="001142B1"/>
    <w:rsid w:val="00144072"/>
    <w:rsid w:val="00146A6E"/>
    <w:rsid w:val="0021475C"/>
    <w:rsid w:val="002404A4"/>
    <w:rsid w:val="0032636C"/>
    <w:rsid w:val="00337B34"/>
    <w:rsid w:val="00340B8C"/>
    <w:rsid w:val="00341D53"/>
    <w:rsid w:val="0037671F"/>
    <w:rsid w:val="003C0BB5"/>
    <w:rsid w:val="003C32D9"/>
    <w:rsid w:val="003F3E57"/>
    <w:rsid w:val="004067B9"/>
    <w:rsid w:val="004103C0"/>
    <w:rsid w:val="00413CF4"/>
    <w:rsid w:val="00420281"/>
    <w:rsid w:val="00444B1E"/>
    <w:rsid w:val="00452292"/>
    <w:rsid w:val="00481C25"/>
    <w:rsid w:val="004865C2"/>
    <w:rsid w:val="004A06F0"/>
    <w:rsid w:val="004B4147"/>
    <w:rsid w:val="004C39DF"/>
    <w:rsid w:val="00552F9B"/>
    <w:rsid w:val="005636A7"/>
    <w:rsid w:val="0058060D"/>
    <w:rsid w:val="005A20B8"/>
    <w:rsid w:val="005B459F"/>
    <w:rsid w:val="005B7DB3"/>
    <w:rsid w:val="005C03F3"/>
    <w:rsid w:val="005D32FB"/>
    <w:rsid w:val="0061400D"/>
    <w:rsid w:val="00621B5C"/>
    <w:rsid w:val="006C2DFF"/>
    <w:rsid w:val="007571B5"/>
    <w:rsid w:val="007772B1"/>
    <w:rsid w:val="007779F4"/>
    <w:rsid w:val="007A64A8"/>
    <w:rsid w:val="008424CE"/>
    <w:rsid w:val="00855C37"/>
    <w:rsid w:val="00890F1A"/>
    <w:rsid w:val="008A3664"/>
    <w:rsid w:val="008E2197"/>
    <w:rsid w:val="009967EA"/>
    <w:rsid w:val="00997E86"/>
    <w:rsid w:val="009B583E"/>
    <w:rsid w:val="009B7D45"/>
    <w:rsid w:val="009E36A4"/>
    <w:rsid w:val="00A033A2"/>
    <w:rsid w:val="00A21AF8"/>
    <w:rsid w:val="00A338E6"/>
    <w:rsid w:val="00A62778"/>
    <w:rsid w:val="00A6425D"/>
    <w:rsid w:val="00A96376"/>
    <w:rsid w:val="00AA2596"/>
    <w:rsid w:val="00B03ED5"/>
    <w:rsid w:val="00B21D64"/>
    <w:rsid w:val="00B73E22"/>
    <w:rsid w:val="00BB7CE4"/>
    <w:rsid w:val="00BC33C3"/>
    <w:rsid w:val="00BD3AB5"/>
    <w:rsid w:val="00BF0DAF"/>
    <w:rsid w:val="00C049D5"/>
    <w:rsid w:val="00C05345"/>
    <w:rsid w:val="00C16E8F"/>
    <w:rsid w:val="00C344AA"/>
    <w:rsid w:val="00C37B1A"/>
    <w:rsid w:val="00C7484C"/>
    <w:rsid w:val="00C777FF"/>
    <w:rsid w:val="00CD2FD2"/>
    <w:rsid w:val="00CF6EB7"/>
    <w:rsid w:val="00D106DB"/>
    <w:rsid w:val="00D12DFD"/>
    <w:rsid w:val="00D27A58"/>
    <w:rsid w:val="00D62B7E"/>
    <w:rsid w:val="00DA3E9C"/>
    <w:rsid w:val="00EA7361"/>
    <w:rsid w:val="00F0799F"/>
    <w:rsid w:val="00FA0A0B"/>
    <w:rsid w:val="00FD3739"/>
    <w:rsid w:val="00FE5DD7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CF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1142B1"/>
    <w:rPr>
      <w:color w:val="FE006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42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36C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6C"/>
    <w:rPr>
      <w:rFonts w:ascii="Segoe UI" w:hAnsi="Segoe UI" w:cs="Segoe UI"/>
    </w:rPr>
  </w:style>
  <w:style w:type="paragraph" w:styleId="NoSpacing">
    <w:name w:val="No Spacing"/>
    <w:link w:val="NoSpacingChar"/>
    <w:uiPriority w:val="1"/>
    <w:qFormat/>
    <w:rsid w:val="00D27A58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27A58"/>
    <w:rPr>
      <w:rFonts w:eastAsiaTheme="minorEastAsia"/>
      <w:color w:val="auto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44B1E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hyperlink" Target="mailto:Ridwanishola97@gmail.com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ridwan.co.uk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hyperlink" Target="https://github.com/ridwan098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3B71E874AA4D9EB1CCD51C3E95F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A0234-5D9E-4B40-89C3-7AD7FC724991}"/>
      </w:docPartPr>
      <w:docPartBody>
        <w:p w:rsidR="00F24B5F" w:rsidRDefault="00885873">
          <w:pPr>
            <w:pStyle w:val="2C3B71E874AA4D9EB1CCD51C3E95FE35"/>
          </w:pPr>
          <w:r w:rsidRPr="007772B1">
            <w:t>ABOUT ME</w:t>
          </w:r>
        </w:p>
      </w:docPartBody>
    </w:docPart>
    <w:docPart>
      <w:docPartPr>
        <w:name w:val="0B579E69D9CA44548D5F76CC26ACC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4040D-CB56-4473-B98B-27675F7D6659}"/>
      </w:docPartPr>
      <w:docPartBody>
        <w:p w:rsidR="00F24B5F" w:rsidRDefault="00885873" w:rsidP="00885873">
          <w:pPr>
            <w:pStyle w:val="0B579E69D9CA44548D5F76CC26ACCE51"/>
          </w:pPr>
          <w:r>
            <w:t>Experience</w:t>
          </w:r>
        </w:p>
      </w:docPartBody>
    </w:docPart>
    <w:docPart>
      <w:docPartPr>
        <w:name w:val="512343DB31FDBD4ABC6755FE88307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831A1-AC31-2D40-A4E2-DD5E2A7F3764}"/>
      </w:docPartPr>
      <w:docPartBody>
        <w:p w:rsidR="00000000" w:rsidRDefault="004B48B3" w:rsidP="004B48B3">
          <w:pPr>
            <w:pStyle w:val="512343DB31FDBD4ABC6755FE88307C35"/>
          </w:pPr>
          <w:r>
            <w:t>Education</w:t>
          </w:r>
        </w:p>
      </w:docPartBody>
    </w:docPart>
    <w:docPart>
      <w:docPartPr>
        <w:name w:val="A589C7A7785DB54E8A9E6EB156B2A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2C5E-11B4-6743-A2AE-D564AF7D7E60}"/>
      </w:docPartPr>
      <w:docPartBody>
        <w:p w:rsidR="00000000" w:rsidRDefault="004B48B3" w:rsidP="004B48B3">
          <w:pPr>
            <w:pStyle w:val="A589C7A7785DB54E8A9E6EB156B2AFF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73"/>
    <w:rsid w:val="004B48B3"/>
    <w:rsid w:val="005447CC"/>
    <w:rsid w:val="00885873"/>
    <w:rsid w:val="00F230A1"/>
    <w:rsid w:val="00F2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63F4C7DE64D86921C5E0C510C83A4">
    <w:name w:val="6E163F4C7DE64D86921C5E0C510C83A4"/>
  </w:style>
  <w:style w:type="paragraph" w:customStyle="1" w:styleId="3CC93BB96CBA4CDAAF69327E9358BD05">
    <w:name w:val="3CC93BB96CBA4CDAAF69327E9358BD05"/>
  </w:style>
  <w:style w:type="paragraph" w:customStyle="1" w:styleId="5C080ED727C64BDB8E9740F8B7FB402C">
    <w:name w:val="5C080ED727C64BDB8E9740F8B7FB402C"/>
  </w:style>
  <w:style w:type="paragraph" w:customStyle="1" w:styleId="46F781890D7D454CA822A3C85A8DE3AA">
    <w:name w:val="46F781890D7D454CA822A3C85A8DE3AA"/>
  </w:style>
  <w:style w:type="paragraph" w:customStyle="1" w:styleId="2C3B71E874AA4D9EB1CCD51C3E95FE35">
    <w:name w:val="2C3B71E874AA4D9EB1CCD51C3E95FE35"/>
  </w:style>
  <w:style w:type="paragraph" w:customStyle="1" w:styleId="4A4ECD9546D740B4AA8ABBD441F6F661">
    <w:name w:val="4A4ECD9546D740B4AA8ABBD441F6F661"/>
  </w:style>
  <w:style w:type="paragraph" w:customStyle="1" w:styleId="62A30FAFDA684AF5818868AB0578857E">
    <w:name w:val="62A30FAFDA684AF5818868AB0578857E"/>
  </w:style>
  <w:style w:type="paragraph" w:customStyle="1" w:styleId="4342999BFEBB4D00A6848220ED0C2863">
    <w:name w:val="4342999BFEBB4D00A6848220ED0C2863"/>
  </w:style>
  <w:style w:type="paragraph" w:customStyle="1" w:styleId="F29BB9B128124C69B3E4F1903F8BAEFE">
    <w:name w:val="F29BB9B128124C69B3E4F1903F8BAEFE"/>
  </w:style>
  <w:style w:type="paragraph" w:customStyle="1" w:styleId="D557F095E9894F1FA86A1B10B2E04C02">
    <w:name w:val="D557F095E9894F1FA86A1B10B2E04C02"/>
  </w:style>
  <w:style w:type="paragraph" w:customStyle="1" w:styleId="A9216ECAD32B4C26BFA4C208C553C494">
    <w:name w:val="A9216ECAD32B4C26BFA4C208C553C494"/>
  </w:style>
  <w:style w:type="paragraph" w:customStyle="1" w:styleId="04CC249FFADF423D908C6C37B0D5980C">
    <w:name w:val="04CC249FFADF423D908C6C37B0D5980C"/>
  </w:style>
  <w:style w:type="paragraph" w:customStyle="1" w:styleId="C26562386A46443CA296CCE615CE5B28">
    <w:name w:val="C26562386A46443CA296CCE615CE5B28"/>
  </w:style>
  <w:style w:type="paragraph" w:customStyle="1" w:styleId="0547EE720F7F4A1C9926A06BB1E235CA">
    <w:name w:val="0547EE720F7F4A1C9926A06BB1E235CA"/>
  </w:style>
  <w:style w:type="paragraph" w:customStyle="1" w:styleId="0255807411A34E8B8BC83A9D6807A92C">
    <w:name w:val="0255807411A34E8B8BC83A9D6807A92C"/>
  </w:style>
  <w:style w:type="paragraph" w:customStyle="1" w:styleId="316EB02732AA449380AC38D3EA6A4488">
    <w:name w:val="316EB02732AA449380AC38D3EA6A4488"/>
  </w:style>
  <w:style w:type="paragraph" w:customStyle="1" w:styleId="9EF7A2B47B1741C18FA8C2AD8EA27B5D">
    <w:name w:val="9EF7A2B47B1741C18FA8C2AD8EA27B5D"/>
  </w:style>
  <w:style w:type="paragraph" w:customStyle="1" w:styleId="1E82A88439FB460683F94852BF8D3AAF">
    <w:name w:val="1E82A88439FB460683F94852BF8D3AAF"/>
  </w:style>
  <w:style w:type="paragraph" w:customStyle="1" w:styleId="75E54015DE15438184B7FF56D4B5D9A0">
    <w:name w:val="75E54015DE15438184B7FF56D4B5D9A0"/>
  </w:style>
  <w:style w:type="paragraph" w:customStyle="1" w:styleId="6090D4EEF3CB4734B399527AA309018E">
    <w:name w:val="6090D4EEF3CB4734B399527AA309018E"/>
  </w:style>
  <w:style w:type="paragraph" w:customStyle="1" w:styleId="F967A4D508C249D0AD969881BCBDF92B">
    <w:name w:val="F967A4D508C249D0AD969881BCBDF92B"/>
  </w:style>
  <w:style w:type="paragraph" w:customStyle="1" w:styleId="3FA5D5D644654E9290AE6BC0F8E17DA4">
    <w:name w:val="3FA5D5D644654E9290AE6BC0F8E17DA4"/>
  </w:style>
  <w:style w:type="paragraph" w:customStyle="1" w:styleId="C67EA49A8D2342419F4CADA47C90DA7B">
    <w:name w:val="C67EA49A8D2342419F4CADA47C90DA7B"/>
  </w:style>
  <w:style w:type="paragraph" w:customStyle="1" w:styleId="FC32068286EF4FDAB466B1CF6C1BF63D">
    <w:name w:val="FC32068286EF4FDAB466B1CF6C1BF63D"/>
  </w:style>
  <w:style w:type="paragraph" w:customStyle="1" w:styleId="59B275093A4F44A293B41CDF4D50B76B">
    <w:name w:val="59B275093A4F44A293B41CDF4D50B76B"/>
  </w:style>
  <w:style w:type="paragraph" w:customStyle="1" w:styleId="65665BE61CBC4C9E9060F96A18821A15">
    <w:name w:val="65665BE61CBC4C9E9060F96A18821A15"/>
  </w:style>
  <w:style w:type="paragraph" w:customStyle="1" w:styleId="JobDescription">
    <w:name w:val="Job Description"/>
    <w:basedOn w:val="Normal"/>
    <w:link w:val="JobDescriptionChar"/>
    <w:uiPriority w:val="18"/>
    <w:qFormat/>
    <w:rsid w:val="00885873"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885873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9DAAE61196584595B04F8B2E96EA24BA">
    <w:name w:val="9DAAE61196584595B04F8B2E96EA24BA"/>
  </w:style>
  <w:style w:type="paragraph" w:styleId="ListBullet">
    <w:name w:val="List Bullet"/>
    <w:basedOn w:val="Normal"/>
    <w:uiPriority w:val="99"/>
    <w:qFormat/>
    <w:rsid w:val="00885873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885873"/>
    <w:pPr>
      <w:numPr>
        <w:numId w:val="1"/>
      </w:numPr>
    </w:pPr>
  </w:style>
  <w:style w:type="paragraph" w:customStyle="1" w:styleId="0E768D90132643EBAEF892A19BD19461">
    <w:name w:val="0E768D90132643EBAEF892A19BD19461"/>
  </w:style>
  <w:style w:type="paragraph" w:customStyle="1" w:styleId="6D7464C3BB8844C2ADBCBD4B96750CE6">
    <w:name w:val="6D7464C3BB8844C2ADBCBD4B96750CE6"/>
  </w:style>
  <w:style w:type="paragraph" w:customStyle="1" w:styleId="929D2967854040BEB6F30242F75CA327">
    <w:name w:val="929D2967854040BEB6F30242F75CA327"/>
  </w:style>
  <w:style w:type="paragraph" w:customStyle="1" w:styleId="774BD40E65ED4AD1987200D472810DB8">
    <w:name w:val="774BD40E65ED4AD1987200D472810DB8"/>
  </w:style>
  <w:style w:type="paragraph" w:customStyle="1" w:styleId="DCF03C2907E343B7A081479368A1B773">
    <w:name w:val="DCF03C2907E343B7A081479368A1B773"/>
  </w:style>
  <w:style w:type="paragraph" w:customStyle="1" w:styleId="3565A56216FA4F2BA87C0E53D8264BA5">
    <w:name w:val="3565A56216FA4F2BA87C0E53D8264BA5"/>
  </w:style>
  <w:style w:type="paragraph" w:customStyle="1" w:styleId="BD0C51E3D99E45FAAFE72CC9302929E6">
    <w:name w:val="BD0C51E3D99E45FAAFE72CC9302929E6"/>
  </w:style>
  <w:style w:type="paragraph" w:customStyle="1" w:styleId="9A7911C097424717B184E607F248A9EB">
    <w:name w:val="9A7911C097424717B184E607F248A9EB"/>
  </w:style>
  <w:style w:type="paragraph" w:customStyle="1" w:styleId="39AF05CB62AC4342B2DF7B7753780CE1">
    <w:name w:val="39AF05CB62AC4342B2DF7B7753780CE1"/>
  </w:style>
  <w:style w:type="paragraph" w:customStyle="1" w:styleId="A5E9F3069E6448DD86B4D31A09C65F0A">
    <w:name w:val="A5E9F3069E6448DD86B4D31A09C65F0A"/>
  </w:style>
  <w:style w:type="paragraph" w:customStyle="1" w:styleId="97E55E9AFA0F4177AE3A64C7B8ECCCDE">
    <w:name w:val="97E55E9AFA0F4177AE3A64C7B8ECCCDE"/>
  </w:style>
  <w:style w:type="paragraph" w:customStyle="1" w:styleId="7470D46EDDD1461F8BE5C9E3E8A0A72C">
    <w:name w:val="7470D46EDDD1461F8BE5C9E3E8A0A72C"/>
  </w:style>
  <w:style w:type="paragraph" w:customStyle="1" w:styleId="8FF8E9932FFE48D7B98DA7723F54A8E8">
    <w:name w:val="8FF8E9932FFE48D7B98DA7723F54A8E8"/>
  </w:style>
  <w:style w:type="paragraph" w:customStyle="1" w:styleId="C0B0FF88E9BE42BCA02BF6E59C8A1C8D">
    <w:name w:val="C0B0FF88E9BE42BCA02BF6E59C8A1C8D"/>
  </w:style>
  <w:style w:type="paragraph" w:customStyle="1" w:styleId="33CF131177DC4F8CA3A88DE2B63DE672">
    <w:name w:val="33CF131177DC4F8CA3A88DE2B63DE672"/>
  </w:style>
  <w:style w:type="paragraph" w:customStyle="1" w:styleId="E8BD63E01A3A49A0B2342EDE3E5C51EA">
    <w:name w:val="E8BD63E01A3A49A0B2342EDE3E5C51EA"/>
  </w:style>
  <w:style w:type="paragraph" w:customStyle="1" w:styleId="1A27925CC0D64A0EA069807D844337BA">
    <w:name w:val="1A27925CC0D64A0EA069807D844337BA"/>
  </w:style>
  <w:style w:type="paragraph" w:customStyle="1" w:styleId="595DEBE4E6C440C887CF8FD966E64E5D">
    <w:name w:val="595DEBE4E6C440C887CF8FD966E64E5D"/>
  </w:style>
  <w:style w:type="paragraph" w:customStyle="1" w:styleId="5EF4C50B4D91434F82F5C69C4D43891F">
    <w:name w:val="5EF4C50B4D91434F82F5C69C4D43891F"/>
  </w:style>
  <w:style w:type="paragraph" w:customStyle="1" w:styleId="54D64D5D1E78458AB9DE8067B4F10A05">
    <w:name w:val="54D64D5D1E78458AB9DE8067B4F10A05"/>
  </w:style>
  <w:style w:type="paragraph" w:customStyle="1" w:styleId="22DBC50B45C545CCAE3C84D904EE838E">
    <w:name w:val="22DBC50B45C545CCAE3C84D904EE838E"/>
  </w:style>
  <w:style w:type="paragraph" w:customStyle="1" w:styleId="72FDC9D060494B59BA52F1B3AB223692">
    <w:name w:val="72FDC9D060494B59BA52F1B3AB223692"/>
    <w:rsid w:val="00885873"/>
  </w:style>
  <w:style w:type="paragraph" w:customStyle="1" w:styleId="FFB2ADBEF56C4FBE91C00A4A260DDD5B">
    <w:name w:val="FFB2ADBEF56C4FBE91C00A4A260DDD5B"/>
    <w:rsid w:val="00885873"/>
  </w:style>
  <w:style w:type="paragraph" w:customStyle="1" w:styleId="3A4CC8AD598C44D4A67A73B7E140EC20">
    <w:name w:val="3A4CC8AD598C44D4A67A73B7E140EC20"/>
    <w:rsid w:val="00885873"/>
  </w:style>
  <w:style w:type="paragraph" w:customStyle="1" w:styleId="6B9C42F54E274B4AAE609D8279CBAA71">
    <w:name w:val="6B9C42F54E274B4AAE609D8279CBAA71"/>
    <w:rsid w:val="00885873"/>
  </w:style>
  <w:style w:type="paragraph" w:customStyle="1" w:styleId="1A89BD6A35E14641A625BEA5FDBAD8D1">
    <w:name w:val="1A89BD6A35E14641A625BEA5FDBAD8D1"/>
    <w:rsid w:val="00885873"/>
  </w:style>
  <w:style w:type="paragraph" w:customStyle="1" w:styleId="88FCF2DF4B0B495C82E298EF2B0B4309">
    <w:name w:val="88FCF2DF4B0B495C82E298EF2B0B4309"/>
    <w:rsid w:val="00885873"/>
  </w:style>
  <w:style w:type="paragraph" w:customStyle="1" w:styleId="7D4E71BE07704DC6A955873139266784">
    <w:name w:val="7D4E71BE07704DC6A955873139266784"/>
    <w:rsid w:val="00885873"/>
  </w:style>
  <w:style w:type="paragraph" w:customStyle="1" w:styleId="F299DC64CF8B4830848F09453D96E822">
    <w:name w:val="F299DC64CF8B4830848F09453D96E822"/>
    <w:rsid w:val="00885873"/>
  </w:style>
  <w:style w:type="paragraph" w:customStyle="1" w:styleId="26489E9A33D0404BA9AC9EA243458CE6">
    <w:name w:val="26489E9A33D0404BA9AC9EA243458CE6"/>
    <w:rsid w:val="00885873"/>
  </w:style>
  <w:style w:type="paragraph" w:customStyle="1" w:styleId="3C40242837B742219CA2323A5DF2F1FD">
    <w:name w:val="3C40242837B742219CA2323A5DF2F1FD"/>
    <w:rsid w:val="00885873"/>
  </w:style>
  <w:style w:type="paragraph" w:customStyle="1" w:styleId="E7F970CB1D204CD3824D582C948492B4">
    <w:name w:val="E7F970CB1D204CD3824D582C948492B4"/>
    <w:rsid w:val="00885873"/>
  </w:style>
  <w:style w:type="paragraph" w:customStyle="1" w:styleId="9885E0D97BF348A3B2F21FB6BB45413E">
    <w:name w:val="9885E0D97BF348A3B2F21FB6BB45413E"/>
    <w:rsid w:val="00885873"/>
  </w:style>
  <w:style w:type="paragraph" w:customStyle="1" w:styleId="E6630E8E55A04D29996D583EE0307A3F">
    <w:name w:val="E6630E8E55A04D29996D583EE0307A3F"/>
    <w:rsid w:val="00885873"/>
  </w:style>
  <w:style w:type="paragraph" w:customStyle="1" w:styleId="AA8A4CA57D334028A3C2603ADEFB1922">
    <w:name w:val="AA8A4CA57D334028A3C2603ADEFB1922"/>
    <w:rsid w:val="00885873"/>
  </w:style>
  <w:style w:type="paragraph" w:customStyle="1" w:styleId="2C38C89706B247A99B86D40515C70D0F">
    <w:name w:val="2C38C89706B247A99B86D40515C70D0F"/>
    <w:rsid w:val="00885873"/>
  </w:style>
  <w:style w:type="paragraph" w:customStyle="1" w:styleId="0F86413EBABA4D0D9F37D7A706358FD4">
    <w:name w:val="0F86413EBABA4D0D9F37D7A706358FD4"/>
    <w:rsid w:val="00885873"/>
  </w:style>
  <w:style w:type="paragraph" w:customStyle="1" w:styleId="CBC0E0C061D94A1E94A7FA83DA945FD6">
    <w:name w:val="CBC0E0C061D94A1E94A7FA83DA945FD6"/>
    <w:rsid w:val="00885873"/>
  </w:style>
  <w:style w:type="paragraph" w:customStyle="1" w:styleId="84585BACABE0471DB032F50D3E38A300">
    <w:name w:val="84585BACABE0471DB032F50D3E38A300"/>
    <w:rsid w:val="00885873"/>
  </w:style>
  <w:style w:type="paragraph" w:customStyle="1" w:styleId="98C0A066D87948718B8EBD59E2B4AFC1">
    <w:name w:val="98C0A066D87948718B8EBD59E2B4AFC1"/>
    <w:rsid w:val="00885873"/>
  </w:style>
  <w:style w:type="paragraph" w:customStyle="1" w:styleId="9A24B7F9CA784910BC34D9E93D8A005D">
    <w:name w:val="9A24B7F9CA784910BC34D9E93D8A005D"/>
    <w:rsid w:val="00885873"/>
  </w:style>
  <w:style w:type="paragraph" w:customStyle="1" w:styleId="E7999DA9BA4347548A9BEC7B25117E5A">
    <w:name w:val="E7999DA9BA4347548A9BEC7B25117E5A"/>
    <w:rsid w:val="00885873"/>
  </w:style>
  <w:style w:type="paragraph" w:customStyle="1" w:styleId="D76813828C884F4AB0A1AB67F376A0DA">
    <w:name w:val="D76813828C884F4AB0A1AB67F376A0DA"/>
    <w:rsid w:val="00885873"/>
  </w:style>
  <w:style w:type="paragraph" w:customStyle="1" w:styleId="85E0A9E4B01247CFAEB7119044D910A6">
    <w:name w:val="85E0A9E4B01247CFAEB7119044D910A6"/>
    <w:rsid w:val="00885873"/>
  </w:style>
  <w:style w:type="paragraph" w:customStyle="1" w:styleId="68089CB4E99C4CFBA86D17A0E01E6696">
    <w:name w:val="68089CB4E99C4CFBA86D17A0E01E6696"/>
    <w:rsid w:val="00885873"/>
  </w:style>
  <w:style w:type="paragraph" w:customStyle="1" w:styleId="F11BFFBA59C249FD83B9155335E3F425">
    <w:name w:val="F11BFFBA59C249FD83B9155335E3F425"/>
    <w:rsid w:val="00885873"/>
  </w:style>
  <w:style w:type="paragraph" w:customStyle="1" w:styleId="A02D4892860545E7B1C6466BDC9AE206">
    <w:name w:val="A02D4892860545E7B1C6466BDC9AE206"/>
    <w:rsid w:val="00885873"/>
  </w:style>
  <w:style w:type="paragraph" w:customStyle="1" w:styleId="B4B0A1717B324341A5F93BD4B1BAF462">
    <w:name w:val="B4B0A1717B324341A5F93BD4B1BAF462"/>
    <w:rsid w:val="00885873"/>
  </w:style>
  <w:style w:type="paragraph" w:customStyle="1" w:styleId="58A4BE2163A143BFB107498E62D80418">
    <w:name w:val="58A4BE2163A143BFB107498E62D80418"/>
    <w:rsid w:val="00885873"/>
  </w:style>
  <w:style w:type="paragraph" w:customStyle="1" w:styleId="1ACA01EDC2754CD5A6203DB7C11E255D">
    <w:name w:val="1ACA01EDC2754CD5A6203DB7C11E255D"/>
    <w:rsid w:val="00885873"/>
  </w:style>
  <w:style w:type="paragraph" w:customStyle="1" w:styleId="92C125C887104846A2589C35E7D3152B">
    <w:name w:val="92C125C887104846A2589C35E7D3152B"/>
    <w:rsid w:val="00885873"/>
  </w:style>
  <w:style w:type="paragraph" w:customStyle="1" w:styleId="E8110A3BCAB14281B2BE9A9930855D40">
    <w:name w:val="E8110A3BCAB14281B2BE9A9930855D40"/>
    <w:rsid w:val="00885873"/>
  </w:style>
  <w:style w:type="paragraph" w:customStyle="1" w:styleId="6C68DB94D6D24124BC5C47D72382CCEC">
    <w:name w:val="6C68DB94D6D24124BC5C47D72382CCEC"/>
    <w:rsid w:val="00885873"/>
  </w:style>
  <w:style w:type="paragraph" w:customStyle="1" w:styleId="14730B0BFA9F4B37AD2513447E93B454">
    <w:name w:val="14730B0BFA9F4B37AD2513447E93B454"/>
    <w:rsid w:val="00885873"/>
  </w:style>
  <w:style w:type="paragraph" w:customStyle="1" w:styleId="089E6DBC948D4E36A5EE4ED5A00E5ED1">
    <w:name w:val="089E6DBC948D4E36A5EE4ED5A00E5ED1"/>
    <w:rsid w:val="00885873"/>
  </w:style>
  <w:style w:type="paragraph" w:customStyle="1" w:styleId="4C9B2A6342134ECD96776F137965E4E9">
    <w:name w:val="4C9B2A6342134ECD96776F137965E4E9"/>
    <w:rsid w:val="00885873"/>
  </w:style>
  <w:style w:type="paragraph" w:customStyle="1" w:styleId="E13F764B99FC48D1857B4A9A5F9D4A6B">
    <w:name w:val="E13F764B99FC48D1857B4A9A5F9D4A6B"/>
    <w:rsid w:val="00885873"/>
  </w:style>
  <w:style w:type="paragraph" w:customStyle="1" w:styleId="50BDB016EC1445FEB68380EB13020FD9">
    <w:name w:val="50BDB016EC1445FEB68380EB13020FD9"/>
    <w:rsid w:val="00885873"/>
  </w:style>
  <w:style w:type="paragraph" w:customStyle="1" w:styleId="5AC2F36A2E4642158E1E09C5CF77AC20">
    <w:name w:val="5AC2F36A2E4642158E1E09C5CF77AC20"/>
    <w:rsid w:val="00885873"/>
  </w:style>
  <w:style w:type="paragraph" w:customStyle="1" w:styleId="762ACAA74CC744A0A9D86173582FEB7F">
    <w:name w:val="762ACAA74CC744A0A9D86173582FEB7F"/>
    <w:rsid w:val="00885873"/>
  </w:style>
  <w:style w:type="paragraph" w:customStyle="1" w:styleId="A2878820101A438F8E2CA0E7C159551A">
    <w:name w:val="A2878820101A438F8E2CA0E7C159551A"/>
    <w:rsid w:val="00885873"/>
  </w:style>
  <w:style w:type="paragraph" w:customStyle="1" w:styleId="2B5DF5FD52674504B8B926E6F1DC819E">
    <w:name w:val="2B5DF5FD52674504B8B926E6F1DC819E"/>
    <w:rsid w:val="00885873"/>
  </w:style>
  <w:style w:type="paragraph" w:customStyle="1" w:styleId="CE4540E8B5C04BAFB8DEB619E6C4D8A0">
    <w:name w:val="CE4540E8B5C04BAFB8DEB619E6C4D8A0"/>
    <w:rsid w:val="00885873"/>
  </w:style>
  <w:style w:type="paragraph" w:customStyle="1" w:styleId="D95F69D8D08E460697CF94533426254E">
    <w:name w:val="D95F69D8D08E460697CF94533426254E"/>
    <w:rsid w:val="00885873"/>
  </w:style>
  <w:style w:type="paragraph" w:customStyle="1" w:styleId="64109F09C8B84C90BB14D6CAE47E16FA">
    <w:name w:val="64109F09C8B84C90BB14D6CAE47E16FA"/>
    <w:rsid w:val="00885873"/>
  </w:style>
  <w:style w:type="paragraph" w:customStyle="1" w:styleId="091AED7BAD104882803D1383E6D9CC68">
    <w:name w:val="091AED7BAD104882803D1383E6D9CC68"/>
    <w:rsid w:val="00885873"/>
  </w:style>
  <w:style w:type="paragraph" w:customStyle="1" w:styleId="1B754E5B70C945E9888FBDFA6B137217">
    <w:name w:val="1B754E5B70C945E9888FBDFA6B137217"/>
    <w:rsid w:val="00885873"/>
  </w:style>
  <w:style w:type="paragraph" w:customStyle="1" w:styleId="5E580FDFA1774844935986A9ACEBF926">
    <w:name w:val="5E580FDFA1774844935986A9ACEBF926"/>
    <w:rsid w:val="00885873"/>
  </w:style>
  <w:style w:type="paragraph" w:customStyle="1" w:styleId="BC5F9D541BE547AA9EA4DD585FE727BF">
    <w:name w:val="BC5F9D541BE547AA9EA4DD585FE727BF"/>
    <w:rsid w:val="00885873"/>
  </w:style>
  <w:style w:type="paragraph" w:customStyle="1" w:styleId="DB9C166783BB4B28B86CE21F3EE6B403">
    <w:name w:val="DB9C166783BB4B28B86CE21F3EE6B403"/>
    <w:rsid w:val="00885873"/>
  </w:style>
  <w:style w:type="paragraph" w:customStyle="1" w:styleId="3717681DBBAE4C1EB715CD1574CD1C06">
    <w:name w:val="3717681DBBAE4C1EB715CD1574CD1C06"/>
    <w:rsid w:val="00885873"/>
  </w:style>
  <w:style w:type="paragraph" w:customStyle="1" w:styleId="55C933A8986C48CB8D9470A6BAD8E767">
    <w:name w:val="55C933A8986C48CB8D9470A6BAD8E767"/>
    <w:rsid w:val="00885873"/>
  </w:style>
  <w:style w:type="paragraph" w:customStyle="1" w:styleId="965DB75E89C44EC4BAC1E88866FAF04C">
    <w:name w:val="965DB75E89C44EC4BAC1E88866FAF04C"/>
    <w:rsid w:val="00885873"/>
  </w:style>
  <w:style w:type="paragraph" w:customStyle="1" w:styleId="A65C25CB1CA9414DA9F42AAFCA036479">
    <w:name w:val="A65C25CB1CA9414DA9F42AAFCA036479"/>
    <w:rsid w:val="00885873"/>
  </w:style>
  <w:style w:type="paragraph" w:customStyle="1" w:styleId="6B4D5E02C9474FC59D21B94E94A2FEF5">
    <w:name w:val="6B4D5E02C9474FC59D21B94E94A2FEF5"/>
    <w:rsid w:val="00885873"/>
  </w:style>
  <w:style w:type="paragraph" w:customStyle="1" w:styleId="1B157A86622C4C7DB7C276A6001B61A5">
    <w:name w:val="1B157A86622C4C7DB7C276A6001B61A5"/>
    <w:rsid w:val="00885873"/>
  </w:style>
  <w:style w:type="paragraph" w:customStyle="1" w:styleId="242FCF5B240C4A62B004F86EA3CC7C05">
    <w:name w:val="242FCF5B240C4A62B004F86EA3CC7C05"/>
    <w:rsid w:val="00885873"/>
  </w:style>
  <w:style w:type="paragraph" w:customStyle="1" w:styleId="3032A1263DFA40ED956D964D4324AEDC">
    <w:name w:val="3032A1263DFA40ED956D964D4324AEDC"/>
    <w:rsid w:val="00885873"/>
  </w:style>
  <w:style w:type="paragraph" w:customStyle="1" w:styleId="9A37FF42E75B4E04B4A7A5D130CBD1CA">
    <w:name w:val="9A37FF42E75B4E04B4A7A5D130CBD1CA"/>
    <w:rsid w:val="00885873"/>
  </w:style>
  <w:style w:type="paragraph" w:customStyle="1" w:styleId="67DADE68AAA9436F92B9C1673BFBD0B7">
    <w:name w:val="67DADE68AAA9436F92B9C1673BFBD0B7"/>
    <w:rsid w:val="00885873"/>
  </w:style>
  <w:style w:type="paragraph" w:customStyle="1" w:styleId="A9C91A581B8A4C40B34858A082F9EFD0">
    <w:name w:val="A9C91A581B8A4C40B34858A082F9EFD0"/>
    <w:rsid w:val="00885873"/>
  </w:style>
  <w:style w:type="paragraph" w:customStyle="1" w:styleId="A25260058F7642118B977F629DF3C30F">
    <w:name w:val="A25260058F7642118B977F629DF3C30F"/>
    <w:rsid w:val="00885873"/>
  </w:style>
  <w:style w:type="paragraph" w:customStyle="1" w:styleId="B144145817E74A08B1E19BF6BEF9869C">
    <w:name w:val="B144145817E74A08B1E19BF6BEF9869C"/>
    <w:rsid w:val="00885873"/>
  </w:style>
  <w:style w:type="paragraph" w:customStyle="1" w:styleId="330E83E5D2B940188D1CAE0C3551162B">
    <w:name w:val="330E83E5D2B940188D1CAE0C3551162B"/>
    <w:rsid w:val="00885873"/>
  </w:style>
  <w:style w:type="paragraph" w:customStyle="1" w:styleId="D5DA69DFBA994D43B868F46512A887F1">
    <w:name w:val="D5DA69DFBA994D43B868F46512A887F1"/>
    <w:rsid w:val="00885873"/>
  </w:style>
  <w:style w:type="paragraph" w:customStyle="1" w:styleId="0C451DA60170403FB23DDC17781EABC3">
    <w:name w:val="0C451DA60170403FB23DDC17781EABC3"/>
    <w:rsid w:val="00885873"/>
  </w:style>
  <w:style w:type="paragraph" w:customStyle="1" w:styleId="AC51E18E7D8645F7B649114BC20E241D">
    <w:name w:val="AC51E18E7D8645F7B649114BC20E241D"/>
    <w:rsid w:val="00885873"/>
  </w:style>
  <w:style w:type="paragraph" w:customStyle="1" w:styleId="A04354AE0DCC4EB698F6AAC99E096BF4">
    <w:name w:val="A04354AE0DCC4EB698F6AAC99E096BF4"/>
    <w:rsid w:val="00885873"/>
  </w:style>
  <w:style w:type="paragraph" w:customStyle="1" w:styleId="2B05115EC3844C2691948E2B80FCE59A">
    <w:name w:val="2B05115EC3844C2691948E2B80FCE59A"/>
    <w:rsid w:val="00885873"/>
  </w:style>
  <w:style w:type="paragraph" w:customStyle="1" w:styleId="1F66656E03F44562B2B326A4AC4F196C">
    <w:name w:val="1F66656E03F44562B2B326A4AC4F196C"/>
    <w:rsid w:val="00885873"/>
  </w:style>
  <w:style w:type="paragraph" w:customStyle="1" w:styleId="25F3B15E81B8477A993EB3BD7E9A2925">
    <w:name w:val="25F3B15E81B8477A993EB3BD7E9A2925"/>
    <w:rsid w:val="00885873"/>
  </w:style>
  <w:style w:type="paragraph" w:customStyle="1" w:styleId="FCB84F94AAD84CB389D6468BD7259EB1">
    <w:name w:val="FCB84F94AAD84CB389D6468BD7259EB1"/>
    <w:rsid w:val="00885873"/>
  </w:style>
  <w:style w:type="paragraph" w:customStyle="1" w:styleId="11D2FCD67035446EAA9E98FF8FD6EF9F">
    <w:name w:val="11D2FCD67035446EAA9E98FF8FD6EF9F"/>
    <w:rsid w:val="00885873"/>
  </w:style>
  <w:style w:type="paragraph" w:customStyle="1" w:styleId="C2E0F4C8A08E48FABD76F78921587D6A">
    <w:name w:val="C2E0F4C8A08E48FABD76F78921587D6A"/>
    <w:rsid w:val="00885873"/>
  </w:style>
  <w:style w:type="paragraph" w:customStyle="1" w:styleId="6869DD418CA047B7834E2B1C59E3C8F5">
    <w:name w:val="6869DD418CA047B7834E2B1C59E3C8F5"/>
    <w:rsid w:val="00885873"/>
  </w:style>
  <w:style w:type="paragraph" w:customStyle="1" w:styleId="F7269B2E08774A7290ECDE15A52364B8">
    <w:name w:val="F7269B2E08774A7290ECDE15A52364B8"/>
    <w:rsid w:val="00885873"/>
  </w:style>
  <w:style w:type="paragraph" w:customStyle="1" w:styleId="529F44D96AD44500A3D04F6CD4F510AB">
    <w:name w:val="529F44D96AD44500A3D04F6CD4F510AB"/>
    <w:rsid w:val="00885873"/>
  </w:style>
  <w:style w:type="paragraph" w:customStyle="1" w:styleId="8FDA9E8828C64E628037116A42FCE9FC">
    <w:name w:val="8FDA9E8828C64E628037116A42FCE9FC"/>
    <w:rsid w:val="00885873"/>
  </w:style>
  <w:style w:type="paragraph" w:customStyle="1" w:styleId="A3AFC747DA0A4E53AD7838B44CA7117F">
    <w:name w:val="A3AFC747DA0A4E53AD7838B44CA7117F"/>
    <w:rsid w:val="00885873"/>
  </w:style>
  <w:style w:type="paragraph" w:customStyle="1" w:styleId="5317366DA5F1422EB8EB27B07AFDEB1B">
    <w:name w:val="5317366DA5F1422EB8EB27B07AFDEB1B"/>
    <w:rsid w:val="00885873"/>
  </w:style>
  <w:style w:type="paragraph" w:customStyle="1" w:styleId="51174F80AE1C4BC6A0331D901F94ACEF">
    <w:name w:val="51174F80AE1C4BC6A0331D901F94ACEF"/>
    <w:rsid w:val="00885873"/>
  </w:style>
  <w:style w:type="paragraph" w:customStyle="1" w:styleId="3C81C275679247F0B76CF941059C4CD7">
    <w:name w:val="3C81C275679247F0B76CF941059C4CD7"/>
    <w:rsid w:val="00885873"/>
  </w:style>
  <w:style w:type="paragraph" w:customStyle="1" w:styleId="D881C81E998C4E4AABAF47350C2CD968">
    <w:name w:val="D881C81E998C4E4AABAF47350C2CD968"/>
    <w:rsid w:val="00885873"/>
  </w:style>
  <w:style w:type="paragraph" w:customStyle="1" w:styleId="7D8BFC6C63224EB29551472ABB3C72CF">
    <w:name w:val="7D8BFC6C63224EB29551472ABB3C72CF"/>
    <w:rsid w:val="00885873"/>
  </w:style>
  <w:style w:type="paragraph" w:customStyle="1" w:styleId="29124D2B44824EDF9E72A88400096663">
    <w:name w:val="29124D2B44824EDF9E72A88400096663"/>
    <w:rsid w:val="00885873"/>
  </w:style>
  <w:style w:type="paragraph" w:customStyle="1" w:styleId="85855E287A8B4C0A99513C75887B77D1">
    <w:name w:val="85855E287A8B4C0A99513C75887B77D1"/>
    <w:rsid w:val="00885873"/>
  </w:style>
  <w:style w:type="paragraph" w:customStyle="1" w:styleId="13E235EE40124A6E9259373C5F17BEE4">
    <w:name w:val="13E235EE40124A6E9259373C5F17BEE4"/>
    <w:rsid w:val="00885873"/>
  </w:style>
  <w:style w:type="paragraph" w:customStyle="1" w:styleId="29B100BA941148A19D33729B4A06C9D4">
    <w:name w:val="29B100BA941148A19D33729B4A06C9D4"/>
    <w:rsid w:val="00885873"/>
  </w:style>
  <w:style w:type="paragraph" w:customStyle="1" w:styleId="261AB803B44D4BB2BFA08569C7318A69">
    <w:name w:val="261AB803B44D4BB2BFA08569C7318A69"/>
    <w:rsid w:val="00885873"/>
  </w:style>
  <w:style w:type="paragraph" w:customStyle="1" w:styleId="5E66D6BC0F9946618FD65538CE6DB099">
    <w:name w:val="5E66D6BC0F9946618FD65538CE6DB099"/>
    <w:rsid w:val="00885873"/>
  </w:style>
  <w:style w:type="paragraph" w:customStyle="1" w:styleId="9BAABB28822C4E3E8DEA541A9CF290D0">
    <w:name w:val="9BAABB28822C4E3E8DEA541A9CF290D0"/>
    <w:rsid w:val="00885873"/>
  </w:style>
  <w:style w:type="paragraph" w:customStyle="1" w:styleId="04E41BEE62A3422BA205E33848EB0657">
    <w:name w:val="04E41BEE62A3422BA205E33848EB0657"/>
    <w:rsid w:val="00885873"/>
  </w:style>
  <w:style w:type="paragraph" w:customStyle="1" w:styleId="E4F37AFC2FA54B5F9034F2F4A6638CAE">
    <w:name w:val="E4F37AFC2FA54B5F9034F2F4A6638CAE"/>
    <w:rsid w:val="00885873"/>
  </w:style>
  <w:style w:type="paragraph" w:customStyle="1" w:styleId="47047DDA1D574A3E9F73D87F40B790DC">
    <w:name w:val="47047DDA1D574A3E9F73D87F40B790DC"/>
    <w:rsid w:val="00885873"/>
  </w:style>
  <w:style w:type="paragraph" w:customStyle="1" w:styleId="389B40FDCC8045489A4F46B0269C0B4B">
    <w:name w:val="389B40FDCC8045489A4F46B0269C0B4B"/>
    <w:rsid w:val="00885873"/>
  </w:style>
  <w:style w:type="paragraph" w:customStyle="1" w:styleId="73436C51EAB247BB9E134D59FA60180D">
    <w:name w:val="73436C51EAB247BB9E134D59FA60180D"/>
    <w:rsid w:val="00885873"/>
  </w:style>
  <w:style w:type="paragraph" w:customStyle="1" w:styleId="AE7020CBDC1B4DF2B595D297950FDA44">
    <w:name w:val="AE7020CBDC1B4DF2B595D297950FDA44"/>
    <w:rsid w:val="00885873"/>
  </w:style>
  <w:style w:type="paragraph" w:customStyle="1" w:styleId="D8D2FAC0DC2941029FBA20286322CC00">
    <w:name w:val="D8D2FAC0DC2941029FBA20286322CC00"/>
    <w:rsid w:val="00885873"/>
  </w:style>
  <w:style w:type="paragraph" w:customStyle="1" w:styleId="43D6F38C1C70438E8F291D5E2DBDC6C8">
    <w:name w:val="43D6F38C1C70438E8F291D5E2DBDC6C8"/>
    <w:rsid w:val="00885873"/>
  </w:style>
  <w:style w:type="paragraph" w:customStyle="1" w:styleId="88F42D9AD75345CAB937458E7F020172">
    <w:name w:val="88F42D9AD75345CAB937458E7F020172"/>
    <w:rsid w:val="00885873"/>
  </w:style>
  <w:style w:type="paragraph" w:customStyle="1" w:styleId="199289DF1BB149F1BDB0D925D49BA3E1">
    <w:name w:val="199289DF1BB149F1BDB0D925D49BA3E1"/>
    <w:rsid w:val="00885873"/>
  </w:style>
  <w:style w:type="paragraph" w:customStyle="1" w:styleId="29C4AD7478C4416C868FD27F206095B6">
    <w:name w:val="29C4AD7478C4416C868FD27F206095B6"/>
    <w:rsid w:val="00885873"/>
  </w:style>
  <w:style w:type="paragraph" w:customStyle="1" w:styleId="E0B2773702AF42408186D39B8DDF180B">
    <w:name w:val="E0B2773702AF42408186D39B8DDF180B"/>
    <w:rsid w:val="00885873"/>
  </w:style>
  <w:style w:type="paragraph" w:customStyle="1" w:styleId="490E810F383344BC9E7747013ECB06A4">
    <w:name w:val="490E810F383344BC9E7747013ECB06A4"/>
    <w:rsid w:val="00885873"/>
  </w:style>
  <w:style w:type="paragraph" w:customStyle="1" w:styleId="AD6B8298A4154AAD97173F1BDE4EB191">
    <w:name w:val="AD6B8298A4154AAD97173F1BDE4EB191"/>
    <w:rsid w:val="00885873"/>
  </w:style>
  <w:style w:type="paragraph" w:customStyle="1" w:styleId="968D7465AC044638B5084A16702FCFD4">
    <w:name w:val="968D7465AC044638B5084A16702FCFD4"/>
    <w:rsid w:val="00885873"/>
  </w:style>
  <w:style w:type="paragraph" w:customStyle="1" w:styleId="D8AB3387A7F041C289A5AE80540E2B93">
    <w:name w:val="D8AB3387A7F041C289A5AE80540E2B93"/>
    <w:rsid w:val="00885873"/>
  </w:style>
  <w:style w:type="paragraph" w:customStyle="1" w:styleId="DCCB031031D5425B86D710E2E6DD23C3">
    <w:name w:val="DCCB031031D5425B86D710E2E6DD23C3"/>
    <w:rsid w:val="00885873"/>
  </w:style>
  <w:style w:type="paragraph" w:customStyle="1" w:styleId="0E07672F04E74005814C2A63C8D40364">
    <w:name w:val="0E07672F04E74005814C2A63C8D40364"/>
    <w:rsid w:val="00885873"/>
  </w:style>
  <w:style w:type="paragraph" w:customStyle="1" w:styleId="C5A13FBF82834F51BFEE959A568092CA">
    <w:name w:val="C5A13FBF82834F51BFEE959A568092CA"/>
    <w:rsid w:val="00885873"/>
  </w:style>
  <w:style w:type="paragraph" w:customStyle="1" w:styleId="850FC1FE14194F00AE91A9B321AF7867">
    <w:name w:val="850FC1FE14194F00AE91A9B321AF7867"/>
    <w:rsid w:val="00885873"/>
  </w:style>
  <w:style w:type="paragraph" w:customStyle="1" w:styleId="B6077001C3C0414E8A182EDA79DB7235">
    <w:name w:val="B6077001C3C0414E8A182EDA79DB7235"/>
    <w:rsid w:val="00885873"/>
  </w:style>
  <w:style w:type="paragraph" w:customStyle="1" w:styleId="7CB4EBCD4850462B9136A079AF77EF51">
    <w:name w:val="7CB4EBCD4850462B9136A079AF77EF51"/>
    <w:rsid w:val="00885873"/>
  </w:style>
  <w:style w:type="paragraph" w:customStyle="1" w:styleId="D47B884E6ED344EB9C5E1F418B4CA9E7">
    <w:name w:val="D47B884E6ED344EB9C5E1F418B4CA9E7"/>
    <w:rsid w:val="00885873"/>
  </w:style>
  <w:style w:type="paragraph" w:customStyle="1" w:styleId="BBCB01A697104E9F8A9698FC64F37E04">
    <w:name w:val="BBCB01A697104E9F8A9698FC64F37E04"/>
    <w:rsid w:val="00885873"/>
  </w:style>
  <w:style w:type="paragraph" w:customStyle="1" w:styleId="A75B38D92DED4566B1B60A8DE0733D6A">
    <w:name w:val="A75B38D92DED4566B1B60A8DE0733D6A"/>
    <w:rsid w:val="00885873"/>
  </w:style>
  <w:style w:type="paragraph" w:customStyle="1" w:styleId="46C885CEAFCF4BF0BDBF8F7E0DE0E16F">
    <w:name w:val="46C885CEAFCF4BF0BDBF8F7E0DE0E16F"/>
    <w:rsid w:val="00885873"/>
  </w:style>
  <w:style w:type="paragraph" w:customStyle="1" w:styleId="F2424A06BCDA4812862C7A5EAD3C55EA">
    <w:name w:val="F2424A06BCDA4812862C7A5EAD3C55EA"/>
    <w:rsid w:val="00885873"/>
  </w:style>
  <w:style w:type="paragraph" w:customStyle="1" w:styleId="A7091963080A41588F360CFAB6A4C3EB">
    <w:name w:val="A7091963080A41588F360CFAB6A4C3EB"/>
    <w:rsid w:val="00885873"/>
  </w:style>
  <w:style w:type="paragraph" w:customStyle="1" w:styleId="69256622B9DA484EA7E482060455CB5B">
    <w:name w:val="69256622B9DA484EA7E482060455CB5B"/>
    <w:rsid w:val="00885873"/>
  </w:style>
  <w:style w:type="paragraph" w:customStyle="1" w:styleId="907A41A88EC344C5A91807D57BA6C823">
    <w:name w:val="907A41A88EC344C5A91807D57BA6C823"/>
    <w:rsid w:val="00885873"/>
  </w:style>
  <w:style w:type="paragraph" w:customStyle="1" w:styleId="C19FFDC2145F4E1385437E6D19422CCC">
    <w:name w:val="C19FFDC2145F4E1385437E6D19422CCC"/>
    <w:rsid w:val="00885873"/>
  </w:style>
  <w:style w:type="paragraph" w:customStyle="1" w:styleId="E1B204530022462CB860CB6F2C20F384">
    <w:name w:val="E1B204530022462CB860CB6F2C20F384"/>
    <w:rsid w:val="00885873"/>
  </w:style>
  <w:style w:type="paragraph" w:customStyle="1" w:styleId="1005AB274BC646BABD5525E0841D702F">
    <w:name w:val="1005AB274BC646BABD5525E0841D702F"/>
    <w:rsid w:val="00885873"/>
  </w:style>
  <w:style w:type="paragraph" w:customStyle="1" w:styleId="CE503D245A3C437A8E039A36C379178B">
    <w:name w:val="CE503D245A3C437A8E039A36C379178B"/>
    <w:rsid w:val="00885873"/>
  </w:style>
  <w:style w:type="paragraph" w:customStyle="1" w:styleId="257BF1A92C114573B3AE10855AE17B8A">
    <w:name w:val="257BF1A92C114573B3AE10855AE17B8A"/>
    <w:rsid w:val="00885873"/>
  </w:style>
  <w:style w:type="paragraph" w:customStyle="1" w:styleId="643951D533E042CC8CCA2095AFACDE54">
    <w:name w:val="643951D533E042CC8CCA2095AFACDE54"/>
    <w:rsid w:val="00885873"/>
  </w:style>
  <w:style w:type="paragraph" w:customStyle="1" w:styleId="8B4653D4020441CB96FB7333504AB19D">
    <w:name w:val="8B4653D4020441CB96FB7333504AB19D"/>
    <w:rsid w:val="00885873"/>
  </w:style>
  <w:style w:type="paragraph" w:customStyle="1" w:styleId="02D3138C6DD04074A0DB6207D6ADCE8F">
    <w:name w:val="02D3138C6DD04074A0DB6207D6ADCE8F"/>
    <w:rsid w:val="00885873"/>
  </w:style>
  <w:style w:type="paragraph" w:customStyle="1" w:styleId="67770288C96346ECAB26DF136BC1EC47">
    <w:name w:val="67770288C96346ECAB26DF136BC1EC47"/>
    <w:rsid w:val="00885873"/>
  </w:style>
  <w:style w:type="paragraph" w:customStyle="1" w:styleId="074200BF8B8C4E548604767E1AFDAB36">
    <w:name w:val="074200BF8B8C4E548604767E1AFDAB36"/>
    <w:rsid w:val="00885873"/>
  </w:style>
  <w:style w:type="paragraph" w:customStyle="1" w:styleId="2869E7D313C941FFAB529EC366008DCF">
    <w:name w:val="2869E7D313C941FFAB529EC366008DCF"/>
    <w:rsid w:val="00885873"/>
  </w:style>
  <w:style w:type="paragraph" w:customStyle="1" w:styleId="A80D82B357B7492DB718421B659C96AC">
    <w:name w:val="A80D82B357B7492DB718421B659C96AC"/>
    <w:rsid w:val="00885873"/>
  </w:style>
  <w:style w:type="paragraph" w:customStyle="1" w:styleId="AAB257FF4CD448A88D5E0EC980148B1B">
    <w:name w:val="AAB257FF4CD448A88D5E0EC980148B1B"/>
    <w:rsid w:val="00885873"/>
  </w:style>
  <w:style w:type="paragraph" w:customStyle="1" w:styleId="AB02755C5E884E988BACEE5E8E0FE618">
    <w:name w:val="AB02755C5E884E988BACEE5E8E0FE618"/>
    <w:rsid w:val="00885873"/>
  </w:style>
  <w:style w:type="paragraph" w:customStyle="1" w:styleId="7F75FD61C417467590194D43CA33560B">
    <w:name w:val="7F75FD61C417467590194D43CA33560B"/>
    <w:rsid w:val="00885873"/>
  </w:style>
  <w:style w:type="paragraph" w:customStyle="1" w:styleId="EADC50418A184CE48B63C1596A6ABA38">
    <w:name w:val="EADC50418A184CE48B63C1596A6ABA38"/>
    <w:rsid w:val="00885873"/>
  </w:style>
  <w:style w:type="paragraph" w:customStyle="1" w:styleId="5C71D15C82A1407F9C40A9F18D0759AB">
    <w:name w:val="5C71D15C82A1407F9C40A9F18D0759AB"/>
    <w:rsid w:val="00885873"/>
  </w:style>
  <w:style w:type="paragraph" w:customStyle="1" w:styleId="9607ECC01B9A45A18808CE02B20524A5">
    <w:name w:val="9607ECC01B9A45A18808CE02B20524A5"/>
    <w:rsid w:val="00885873"/>
  </w:style>
  <w:style w:type="paragraph" w:customStyle="1" w:styleId="0FA218D2A7FB426D826BD94D8FBA1220">
    <w:name w:val="0FA218D2A7FB426D826BD94D8FBA1220"/>
    <w:rsid w:val="00885873"/>
  </w:style>
  <w:style w:type="paragraph" w:customStyle="1" w:styleId="0A6F61C9AA6741ECAD18C37B10D5CB7F">
    <w:name w:val="0A6F61C9AA6741ECAD18C37B10D5CB7F"/>
    <w:rsid w:val="00885873"/>
  </w:style>
  <w:style w:type="paragraph" w:customStyle="1" w:styleId="59E14B1F1D954CD98DD4EB11099195C7">
    <w:name w:val="59E14B1F1D954CD98DD4EB11099195C7"/>
    <w:rsid w:val="00885873"/>
  </w:style>
  <w:style w:type="paragraph" w:customStyle="1" w:styleId="3CBB69858F97472D96D2CEDB72D62021">
    <w:name w:val="3CBB69858F97472D96D2CEDB72D62021"/>
    <w:rsid w:val="00885873"/>
  </w:style>
  <w:style w:type="paragraph" w:customStyle="1" w:styleId="F8B53C6E654241A68882F138FFD07D89">
    <w:name w:val="F8B53C6E654241A68882F138FFD07D89"/>
    <w:rsid w:val="00885873"/>
  </w:style>
  <w:style w:type="paragraph" w:customStyle="1" w:styleId="B6AAAB7601804365B58FFCA7C58A20FA">
    <w:name w:val="B6AAAB7601804365B58FFCA7C58A20FA"/>
    <w:rsid w:val="00885873"/>
  </w:style>
  <w:style w:type="paragraph" w:customStyle="1" w:styleId="704B66C6D151460EB2D3437473CB0F9C">
    <w:name w:val="704B66C6D151460EB2D3437473CB0F9C"/>
    <w:rsid w:val="00885873"/>
  </w:style>
  <w:style w:type="paragraph" w:customStyle="1" w:styleId="BB5577F7196B4285AB942D4E7A19B5D9">
    <w:name w:val="BB5577F7196B4285AB942D4E7A19B5D9"/>
    <w:rsid w:val="00885873"/>
  </w:style>
  <w:style w:type="paragraph" w:customStyle="1" w:styleId="4C88454565C24A6CB86327023DE040CB">
    <w:name w:val="4C88454565C24A6CB86327023DE040CB"/>
    <w:rsid w:val="00885873"/>
  </w:style>
  <w:style w:type="paragraph" w:customStyle="1" w:styleId="E21C7FAFAB9D429FB6B5405FE769237F">
    <w:name w:val="E21C7FAFAB9D429FB6B5405FE769237F"/>
    <w:rsid w:val="00885873"/>
  </w:style>
  <w:style w:type="paragraph" w:customStyle="1" w:styleId="E271C966D3CA4C1C904155923488EEE2">
    <w:name w:val="E271C966D3CA4C1C904155923488EEE2"/>
    <w:rsid w:val="00885873"/>
  </w:style>
  <w:style w:type="paragraph" w:customStyle="1" w:styleId="3C492B3342E1449897F876EE9E2CB07A">
    <w:name w:val="3C492B3342E1449897F876EE9E2CB07A"/>
    <w:rsid w:val="00885873"/>
  </w:style>
  <w:style w:type="paragraph" w:customStyle="1" w:styleId="E4DE3ECBBF8A48B4BF7B35AD7B194849">
    <w:name w:val="E4DE3ECBBF8A48B4BF7B35AD7B194849"/>
    <w:rsid w:val="00885873"/>
  </w:style>
  <w:style w:type="paragraph" w:customStyle="1" w:styleId="29F67B90A9224BD6B84FB9605B7014B4">
    <w:name w:val="29F67B90A9224BD6B84FB9605B7014B4"/>
    <w:rsid w:val="00885873"/>
  </w:style>
  <w:style w:type="paragraph" w:customStyle="1" w:styleId="674A6A3CE4C548DE9A22447AF6687C6F">
    <w:name w:val="674A6A3CE4C548DE9A22447AF6687C6F"/>
    <w:rsid w:val="00885873"/>
  </w:style>
  <w:style w:type="paragraph" w:customStyle="1" w:styleId="C5BABEC4785C434A97963CE6335D22E9">
    <w:name w:val="C5BABEC4785C434A97963CE6335D22E9"/>
    <w:rsid w:val="00885873"/>
  </w:style>
  <w:style w:type="paragraph" w:customStyle="1" w:styleId="464A1D651FC74EC6BF6AD50E4AC51EBB">
    <w:name w:val="464A1D651FC74EC6BF6AD50E4AC51EBB"/>
    <w:rsid w:val="00885873"/>
  </w:style>
  <w:style w:type="paragraph" w:customStyle="1" w:styleId="9DC60C0029A4456580C30166D4D2D643">
    <w:name w:val="9DC60C0029A4456580C30166D4D2D643"/>
    <w:rsid w:val="00885873"/>
  </w:style>
  <w:style w:type="paragraph" w:customStyle="1" w:styleId="D37546EFC77B420EAB32D3D8C87A0991">
    <w:name w:val="D37546EFC77B420EAB32D3D8C87A0991"/>
    <w:rsid w:val="00885873"/>
  </w:style>
  <w:style w:type="paragraph" w:customStyle="1" w:styleId="A537F213A2554656BF4475FB019F8B0A">
    <w:name w:val="A537F213A2554656BF4475FB019F8B0A"/>
    <w:rsid w:val="00885873"/>
  </w:style>
  <w:style w:type="paragraph" w:customStyle="1" w:styleId="8C55A5FB6A8F487398A56CCEE895F0E2">
    <w:name w:val="8C55A5FB6A8F487398A56CCEE895F0E2"/>
    <w:rsid w:val="00885873"/>
  </w:style>
  <w:style w:type="paragraph" w:customStyle="1" w:styleId="01FD0EFCBE294877835E1E5A0AA148BB">
    <w:name w:val="01FD0EFCBE294877835E1E5A0AA148BB"/>
    <w:rsid w:val="00885873"/>
  </w:style>
  <w:style w:type="paragraph" w:customStyle="1" w:styleId="98A5376A853F4196BFDED55907FE0E1C">
    <w:name w:val="98A5376A853F4196BFDED55907FE0E1C"/>
    <w:rsid w:val="00885873"/>
  </w:style>
  <w:style w:type="paragraph" w:customStyle="1" w:styleId="DC359A50D9FA4F38B315A3E25725BA64">
    <w:name w:val="DC359A50D9FA4F38B315A3E25725BA64"/>
    <w:rsid w:val="00885873"/>
  </w:style>
  <w:style w:type="paragraph" w:customStyle="1" w:styleId="02B6A00937604CB1953DED6B683EF900">
    <w:name w:val="02B6A00937604CB1953DED6B683EF900"/>
    <w:rsid w:val="00885873"/>
  </w:style>
  <w:style w:type="paragraph" w:customStyle="1" w:styleId="72CF13F4FA11476D9381EB1364DC9342">
    <w:name w:val="72CF13F4FA11476D9381EB1364DC9342"/>
    <w:rsid w:val="00885873"/>
  </w:style>
  <w:style w:type="paragraph" w:customStyle="1" w:styleId="82F15B8756B14DE2ADF4015DACFB1011">
    <w:name w:val="82F15B8756B14DE2ADF4015DACFB1011"/>
    <w:rsid w:val="00885873"/>
  </w:style>
  <w:style w:type="paragraph" w:customStyle="1" w:styleId="829B3EB9AC7F4F408CFDD8FE97A63B2E">
    <w:name w:val="829B3EB9AC7F4F408CFDD8FE97A63B2E"/>
    <w:rsid w:val="00885873"/>
  </w:style>
  <w:style w:type="paragraph" w:customStyle="1" w:styleId="445F4FA95EED40C1908FF18C435C44DE">
    <w:name w:val="445F4FA95EED40C1908FF18C435C44DE"/>
    <w:rsid w:val="00885873"/>
  </w:style>
  <w:style w:type="paragraph" w:customStyle="1" w:styleId="4B908778F1F041F5A225C69AE229E343">
    <w:name w:val="4B908778F1F041F5A225C69AE229E343"/>
    <w:rsid w:val="00885873"/>
  </w:style>
  <w:style w:type="paragraph" w:customStyle="1" w:styleId="587E99CDEBBC4DFE898A54F417E881AB">
    <w:name w:val="587E99CDEBBC4DFE898A54F417E881AB"/>
    <w:rsid w:val="00885873"/>
  </w:style>
  <w:style w:type="paragraph" w:customStyle="1" w:styleId="19464E98BB814F25B9EE2CA088B64589">
    <w:name w:val="19464E98BB814F25B9EE2CA088B64589"/>
    <w:rsid w:val="00885873"/>
  </w:style>
  <w:style w:type="paragraph" w:customStyle="1" w:styleId="D4BB4A46B2184CC9A085E511D6FC5C90">
    <w:name w:val="D4BB4A46B2184CC9A085E511D6FC5C90"/>
    <w:rsid w:val="00885873"/>
  </w:style>
  <w:style w:type="paragraph" w:customStyle="1" w:styleId="F0FDDDCFE60A40C08F679616EC7A7EE2">
    <w:name w:val="F0FDDDCFE60A40C08F679616EC7A7EE2"/>
    <w:rsid w:val="00885873"/>
  </w:style>
  <w:style w:type="paragraph" w:customStyle="1" w:styleId="56EE23D8EEC44F55B8323121D7AFAE98">
    <w:name w:val="56EE23D8EEC44F55B8323121D7AFAE98"/>
    <w:rsid w:val="00885873"/>
  </w:style>
  <w:style w:type="paragraph" w:customStyle="1" w:styleId="4B6F8C744FB8468B8F23DE343FC60E69">
    <w:name w:val="4B6F8C744FB8468B8F23DE343FC60E69"/>
    <w:rsid w:val="00885873"/>
  </w:style>
  <w:style w:type="paragraph" w:customStyle="1" w:styleId="FA18EFAA3CDD41CD9215364907350761">
    <w:name w:val="FA18EFAA3CDD41CD9215364907350761"/>
    <w:rsid w:val="00885873"/>
  </w:style>
  <w:style w:type="paragraph" w:customStyle="1" w:styleId="E92C9B1D1AAA43AD992D15AE52334040">
    <w:name w:val="E92C9B1D1AAA43AD992D15AE52334040"/>
    <w:rsid w:val="00885873"/>
  </w:style>
  <w:style w:type="paragraph" w:customStyle="1" w:styleId="4F78E4C38AC04D1D8735E34531BC752A">
    <w:name w:val="4F78E4C38AC04D1D8735E34531BC752A"/>
    <w:rsid w:val="00885873"/>
  </w:style>
  <w:style w:type="paragraph" w:customStyle="1" w:styleId="BF1C3366123849198063F4560AAA84EC">
    <w:name w:val="BF1C3366123849198063F4560AAA84EC"/>
    <w:rsid w:val="00885873"/>
  </w:style>
  <w:style w:type="paragraph" w:customStyle="1" w:styleId="4496C180F0A54535B958693E9B5C6D8D">
    <w:name w:val="4496C180F0A54535B958693E9B5C6D8D"/>
    <w:rsid w:val="00885873"/>
  </w:style>
  <w:style w:type="paragraph" w:customStyle="1" w:styleId="5BE1A13F48A74904906EDB27AF4950B6">
    <w:name w:val="5BE1A13F48A74904906EDB27AF4950B6"/>
    <w:rsid w:val="00885873"/>
  </w:style>
  <w:style w:type="paragraph" w:customStyle="1" w:styleId="158E9332FDE94999B8E707330BE2DE7C">
    <w:name w:val="158E9332FDE94999B8E707330BE2DE7C"/>
    <w:rsid w:val="00885873"/>
  </w:style>
  <w:style w:type="paragraph" w:customStyle="1" w:styleId="959C5728A97B43468E42F3B2B182B28F">
    <w:name w:val="959C5728A97B43468E42F3B2B182B28F"/>
    <w:rsid w:val="00885873"/>
  </w:style>
  <w:style w:type="paragraph" w:customStyle="1" w:styleId="104F3C31432C4D7A8862DB92203E7C0D">
    <w:name w:val="104F3C31432C4D7A8862DB92203E7C0D"/>
    <w:rsid w:val="00885873"/>
  </w:style>
  <w:style w:type="paragraph" w:customStyle="1" w:styleId="DC19E19FE2F7473F93689AAA9FEFB623">
    <w:name w:val="DC19E19FE2F7473F93689AAA9FEFB623"/>
    <w:rsid w:val="00885873"/>
  </w:style>
  <w:style w:type="paragraph" w:customStyle="1" w:styleId="29D111261E2D498CA38EC442515CA5A6">
    <w:name w:val="29D111261E2D498CA38EC442515CA5A6"/>
    <w:rsid w:val="00885873"/>
  </w:style>
  <w:style w:type="paragraph" w:customStyle="1" w:styleId="A7D892632FB54AC99BEC5D7E9C3A784A">
    <w:name w:val="A7D892632FB54AC99BEC5D7E9C3A784A"/>
    <w:rsid w:val="00885873"/>
  </w:style>
  <w:style w:type="paragraph" w:customStyle="1" w:styleId="0B579E69D9CA44548D5F76CC26ACCE51">
    <w:name w:val="0B579E69D9CA44548D5F76CC26ACCE51"/>
    <w:rsid w:val="00885873"/>
  </w:style>
  <w:style w:type="paragraph" w:customStyle="1" w:styleId="C2C249E6F091493296CB3AEE4D140D0A">
    <w:name w:val="C2C249E6F091493296CB3AEE4D140D0A"/>
    <w:rsid w:val="00885873"/>
  </w:style>
  <w:style w:type="paragraph" w:customStyle="1" w:styleId="EE56F704BAC84408B775C501F3095C32">
    <w:name w:val="EE56F704BAC84408B775C501F3095C32"/>
    <w:rsid w:val="00885873"/>
  </w:style>
  <w:style w:type="paragraph" w:customStyle="1" w:styleId="C6A979DE0A0A471C9038511EB4C68EFF">
    <w:name w:val="C6A979DE0A0A471C9038511EB4C68EFF"/>
    <w:rsid w:val="00885873"/>
  </w:style>
  <w:style w:type="paragraph" w:customStyle="1" w:styleId="89F5570869D64C65993FDB19D0B6BC97">
    <w:name w:val="89F5570869D64C65993FDB19D0B6BC97"/>
    <w:rsid w:val="00885873"/>
  </w:style>
  <w:style w:type="paragraph" w:customStyle="1" w:styleId="5DF7694DBB8249F8A6265852FEE62C19">
    <w:name w:val="5DF7694DBB8249F8A6265852FEE62C19"/>
    <w:rsid w:val="00885873"/>
  </w:style>
  <w:style w:type="paragraph" w:customStyle="1" w:styleId="64D5F679188B4986B5527FC00EAB37FB">
    <w:name w:val="64D5F679188B4986B5527FC00EAB37FB"/>
    <w:rsid w:val="00885873"/>
  </w:style>
  <w:style w:type="paragraph" w:customStyle="1" w:styleId="B92EBD4EF4A14DDDB9FDF217D115C90E">
    <w:name w:val="B92EBD4EF4A14DDDB9FDF217D115C90E"/>
    <w:rsid w:val="00885873"/>
  </w:style>
  <w:style w:type="paragraph" w:customStyle="1" w:styleId="0AA6FDB7879848D294A5B2907E32C183">
    <w:name w:val="0AA6FDB7879848D294A5B2907E32C183"/>
    <w:rsid w:val="00885873"/>
  </w:style>
  <w:style w:type="paragraph" w:customStyle="1" w:styleId="8B85A1620C5045D4848D24305B2A3F08">
    <w:name w:val="8B85A1620C5045D4848D24305B2A3F08"/>
    <w:rsid w:val="00885873"/>
  </w:style>
  <w:style w:type="paragraph" w:customStyle="1" w:styleId="22C321B6EADF4DC084AE8DCEA0B0AFFB">
    <w:name w:val="22C321B6EADF4DC084AE8DCEA0B0AFFB"/>
    <w:rsid w:val="00885873"/>
  </w:style>
  <w:style w:type="paragraph" w:customStyle="1" w:styleId="BAAE042E7F1A4916AE5F0B9969E030BA">
    <w:name w:val="BAAE042E7F1A4916AE5F0B9969E030BA"/>
    <w:rsid w:val="00885873"/>
  </w:style>
  <w:style w:type="paragraph" w:customStyle="1" w:styleId="8ED5DF84296B4796ADF79BDE44636D64">
    <w:name w:val="8ED5DF84296B4796ADF79BDE44636D64"/>
    <w:rsid w:val="00885873"/>
  </w:style>
  <w:style w:type="paragraph" w:customStyle="1" w:styleId="E02B47B4B5DB45C0A323904C13F220AD">
    <w:name w:val="E02B47B4B5DB45C0A323904C13F220AD"/>
    <w:rsid w:val="00885873"/>
  </w:style>
  <w:style w:type="paragraph" w:customStyle="1" w:styleId="3AE6DC789E1143D1929B8EE948FF52A8">
    <w:name w:val="3AE6DC789E1143D1929B8EE948FF52A8"/>
    <w:rsid w:val="00885873"/>
  </w:style>
  <w:style w:type="paragraph" w:customStyle="1" w:styleId="D315216AAD2445E58C37E3440FC022CC">
    <w:name w:val="D315216AAD2445E58C37E3440FC022CC"/>
    <w:rsid w:val="00885873"/>
  </w:style>
  <w:style w:type="paragraph" w:customStyle="1" w:styleId="EF5CEBDE824E425E86477C3F3A1A742A">
    <w:name w:val="EF5CEBDE824E425E86477C3F3A1A742A"/>
    <w:rsid w:val="00885873"/>
  </w:style>
  <w:style w:type="paragraph" w:customStyle="1" w:styleId="E49DAB12C6054D6E9FA6F6D606D89BAD">
    <w:name w:val="E49DAB12C6054D6E9FA6F6D606D89BAD"/>
    <w:rsid w:val="00885873"/>
  </w:style>
  <w:style w:type="paragraph" w:customStyle="1" w:styleId="5FEC79B467894189925A11348967A668">
    <w:name w:val="5FEC79B467894189925A11348967A668"/>
    <w:rsid w:val="00885873"/>
  </w:style>
  <w:style w:type="paragraph" w:customStyle="1" w:styleId="CAD630DD0FFA41898BA780E4E4DA930A">
    <w:name w:val="CAD630DD0FFA41898BA780E4E4DA930A"/>
    <w:rsid w:val="00885873"/>
  </w:style>
  <w:style w:type="paragraph" w:customStyle="1" w:styleId="3310F0E1EEB246BA97F253AD1D50CB90">
    <w:name w:val="3310F0E1EEB246BA97F253AD1D50CB90"/>
    <w:rsid w:val="00885873"/>
  </w:style>
  <w:style w:type="paragraph" w:customStyle="1" w:styleId="F8612DBACE2A4B53A068DE957CD477A2">
    <w:name w:val="F8612DBACE2A4B53A068DE957CD477A2"/>
    <w:rsid w:val="00885873"/>
  </w:style>
  <w:style w:type="paragraph" w:customStyle="1" w:styleId="17F373B249BC480B87D61474E4D50FF2">
    <w:name w:val="17F373B249BC480B87D61474E4D50FF2"/>
    <w:rsid w:val="00885873"/>
  </w:style>
  <w:style w:type="paragraph" w:customStyle="1" w:styleId="8152AEF61D0A441FB5E70CEEACA225E8">
    <w:name w:val="8152AEF61D0A441FB5E70CEEACA225E8"/>
    <w:rsid w:val="00885873"/>
  </w:style>
  <w:style w:type="paragraph" w:customStyle="1" w:styleId="4B72D830D69444EA8960D16C4F67AC53">
    <w:name w:val="4B72D830D69444EA8960D16C4F67AC53"/>
    <w:rsid w:val="00885873"/>
  </w:style>
  <w:style w:type="paragraph" w:customStyle="1" w:styleId="8E88ADCF512B4512AC7BD5CCC5E02831">
    <w:name w:val="8E88ADCF512B4512AC7BD5CCC5E02831"/>
    <w:rsid w:val="00885873"/>
  </w:style>
  <w:style w:type="paragraph" w:customStyle="1" w:styleId="48AEA49120DA405F90B0C57176EF5594">
    <w:name w:val="48AEA49120DA405F90B0C57176EF5594"/>
    <w:rsid w:val="00885873"/>
  </w:style>
  <w:style w:type="paragraph" w:customStyle="1" w:styleId="3E842A3997F4425CA7EC6878FECCD829">
    <w:name w:val="3E842A3997F4425CA7EC6878FECCD829"/>
    <w:rsid w:val="00885873"/>
  </w:style>
  <w:style w:type="paragraph" w:customStyle="1" w:styleId="26B580FBDA3047C88DBAFCD083F89B0E">
    <w:name w:val="26B580FBDA3047C88DBAFCD083F89B0E"/>
    <w:rsid w:val="00885873"/>
  </w:style>
  <w:style w:type="paragraph" w:customStyle="1" w:styleId="D6EE95377CF646809D122B07F363DB28">
    <w:name w:val="D6EE95377CF646809D122B07F363DB28"/>
    <w:rsid w:val="00885873"/>
  </w:style>
  <w:style w:type="paragraph" w:customStyle="1" w:styleId="46C7AF1EEDD04C8CBFB8380F300007E5">
    <w:name w:val="46C7AF1EEDD04C8CBFB8380F300007E5"/>
    <w:rsid w:val="00885873"/>
  </w:style>
  <w:style w:type="paragraph" w:customStyle="1" w:styleId="792A231C8D234A7F8A6DC713ED45D3D5">
    <w:name w:val="792A231C8D234A7F8A6DC713ED45D3D5"/>
    <w:rsid w:val="00885873"/>
  </w:style>
  <w:style w:type="paragraph" w:customStyle="1" w:styleId="C2577DD2C3EC47B280B6CB663F311FBA">
    <w:name w:val="C2577DD2C3EC47B280B6CB663F311FBA"/>
    <w:rsid w:val="00885873"/>
  </w:style>
  <w:style w:type="paragraph" w:customStyle="1" w:styleId="AE129B56A75E4A8781BA394CCB7C2459">
    <w:name w:val="AE129B56A75E4A8781BA394CCB7C2459"/>
    <w:rsid w:val="00885873"/>
  </w:style>
  <w:style w:type="paragraph" w:customStyle="1" w:styleId="51C2011D5ECA4A2EB1F3ED6E1038098F">
    <w:name w:val="51C2011D5ECA4A2EB1F3ED6E1038098F"/>
    <w:rsid w:val="00885873"/>
  </w:style>
  <w:style w:type="paragraph" w:customStyle="1" w:styleId="F988D9E548AD43A78F230AD318877731">
    <w:name w:val="F988D9E548AD43A78F230AD318877731"/>
    <w:rsid w:val="00885873"/>
  </w:style>
  <w:style w:type="paragraph" w:customStyle="1" w:styleId="3F43C0762A2C44529129DC01DCE46215">
    <w:name w:val="3F43C0762A2C44529129DC01DCE46215"/>
    <w:rsid w:val="00885873"/>
  </w:style>
  <w:style w:type="paragraph" w:customStyle="1" w:styleId="6472504A052F4B09840C0F92A44F66B6">
    <w:name w:val="6472504A052F4B09840C0F92A44F66B6"/>
    <w:rsid w:val="00885873"/>
  </w:style>
  <w:style w:type="paragraph" w:customStyle="1" w:styleId="C8A6A32ADDDB4E15BA934C04D88176C6">
    <w:name w:val="C8A6A32ADDDB4E15BA934C04D88176C6"/>
    <w:rsid w:val="00885873"/>
  </w:style>
  <w:style w:type="paragraph" w:customStyle="1" w:styleId="95531FB1F65145EAB16046D413E4F9BA">
    <w:name w:val="95531FB1F65145EAB16046D413E4F9BA"/>
    <w:rsid w:val="00885873"/>
  </w:style>
  <w:style w:type="paragraph" w:customStyle="1" w:styleId="1C2C7BC4632544639D2E510E3E07B812">
    <w:name w:val="1C2C7BC4632544639D2E510E3E07B812"/>
    <w:rsid w:val="00885873"/>
  </w:style>
  <w:style w:type="paragraph" w:customStyle="1" w:styleId="8CFF369933494B89BEAAB7364D24919D">
    <w:name w:val="8CFF369933494B89BEAAB7364D24919D"/>
    <w:rsid w:val="00885873"/>
  </w:style>
  <w:style w:type="paragraph" w:customStyle="1" w:styleId="9CD295E9C81B45FF827126B9A3C31C27">
    <w:name w:val="9CD295E9C81B45FF827126B9A3C31C27"/>
    <w:rsid w:val="00885873"/>
  </w:style>
  <w:style w:type="paragraph" w:customStyle="1" w:styleId="79C8E0FE055643CC85C925BACD6D584A">
    <w:name w:val="79C8E0FE055643CC85C925BACD6D584A"/>
    <w:rsid w:val="00885873"/>
  </w:style>
  <w:style w:type="paragraph" w:customStyle="1" w:styleId="F0A0BFA7EE804162BFFE6A3C3C136EC2">
    <w:name w:val="F0A0BFA7EE804162BFFE6A3C3C136EC2"/>
    <w:rsid w:val="00885873"/>
  </w:style>
  <w:style w:type="paragraph" w:customStyle="1" w:styleId="5585FB52B9014ADFBD70385D6922185E">
    <w:name w:val="5585FB52B9014ADFBD70385D6922185E"/>
    <w:rsid w:val="00885873"/>
  </w:style>
  <w:style w:type="paragraph" w:customStyle="1" w:styleId="C957E25DC6F3469CAD10B711B7ADB5C6">
    <w:name w:val="C957E25DC6F3469CAD10B711B7ADB5C6"/>
    <w:rsid w:val="00885873"/>
  </w:style>
  <w:style w:type="paragraph" w:customStyle="1" w:styleId="1B37D60A090345F78F2948D5DF6FC796">
    <w:name w:val="1B37D60A090345F78F2948D5DF6FC796"/>
    <w:rsid w:val="00885873"/>
  </w:style>
  <w:style w:type="paragraph" w:customStyle="1" w:styleId="89E4FE6298E24606A730DB175F4CDB08">
    <w:name w:val="89E4FE6298E24606A730DB175F4CDB08"/>
    <w:rsid w:val="00885873"/>
  </w:style>
  <w:style w:type="paragraph" w:customStyle="1" w:styleId="2A856F30F9C64133A002D6CCF9D85C2D">
    <w:name w:val="2A856F30F9C64133A002D6CCF9D85C2D"/>
    <w:rsid w:val="00885873"/>
  </w:style>
  <w:style w:type="paragraph" w:customStyle="1" w:styleId="13E8857EA3CD4A65908DEBF1D9381A68">
    <w:name w:val="13E8857EA3CD4A65908DEBF1D9381A68"/>
    <w:rsid w:val="00885873"/>
  </w:style>
  <w:style w:type="paragraph" w:customStyle="1" w:styleId="51057553292140EDAA82C8BBC6807D02">
    <w:name w:val="51057553292140EDAA82C8BBC6807D02"/>
    <w:rsid w:val="00885873"/>
  </w:style>
  <w:style w:type="paragraph" w:customStyle="1" w:styleId="0B37DA029AE947E18A91A8ABDC3AECFB">
    <w:name w:val="0B37DA029AE947E18A91A8ABDC3AECFB"/>
    <w:rsid w:val="00885873"/>
  </w:style>
  <w:style w:type="paragraph" w:customStyle="1" w:styleId="6B8AE5AD80B948B89EB83511592C1180">
    <w:name w:val="6B8AE5AD80B948B89EB83511592C1180"/>
    <w:rsid w:val="00885873"/>
  </w:style>
  <w:style w:type="paragraph" w:customStyle="1" w:styleId="F1A93D667DE74659901DD07C13CF88D7">
    <w:name w:val="F1A93D667DE74659901DD07C13CF88D7"/>
    <w:rsid w:val="00885873"/>
  </w:style>
  <w:style w:type="paragraph" w:customStyle="1" w:styleId="0CF0431A4A0D45C29AA34FD49676483B">
    <w:name w:val="0CF0431A4A0D45C29AA34FD49676483B"/>
    <w:rsid w:val="00885873"/>
  </w:style>
  <w:style w:type="paragraph" w:customStyle="1" w:styleId="40420F5618C24F55A8AE44BD3097DF2E">
    <w:name w:val="40420F5618C24F55A8AE44BD3097DF2E"/>
    <w:rsid w:val="00885873"/>
  </w:style>
  <w:style w:type="paragraph" w:customStyle="1" w:styleId="E82FB4BBA0844198B56795209A032320">
    <w:name w:val="E82FB4BBA0844198B56795209A032320"/>
    <w:rsid w:val="00885873"/>
  </w:style>
  <w:style w:type="paragraph" w:customStyle="1" w:styleId="DD8E15C96C494E5BAEB65DCA1635FD61">
    <w:name w:val="DD8E15C96C494E5BAEB65DCA1635FD61"/>
    <w:rsid w:val="00885873"/>
  </w:style>
  <w:style w:type="paragraph" w:customStyle="1" w:styleId="C69473EB0E774CC18BCF76DB2A4015B1">
    <w:name w:val="C69473EB0E774CC18BCF76DB2A4015B1"/>
    <w:rsid w:val="00885873"/>
  </w:style>
  <w:style w:type="paragraph" w:customStyle="1" w:styleId="219909F13DDC44A98E044554FDFC4FFE">
    <w:name w:val="219909F13DDC44A98E044554FDFC4FFE"/>
    <w:rsid w:val="00885873"/>
  </w:style>
  <w:style w:type="paragraph" w:customStyle="1" w:styleId="86B793286B334ECCA5DB5337B5EED108">
    <w:name w:val="86B793286B334ECCA5DB5337B5EED108"/>
    <w:rsid w:val="00885873"/>
  </w:style>
  <w:style w:type="paragraph" w:customStyle="1" w:styleId="59352592CE7D4CC39EF2FA749D36E0C9">
    <w:name w:val="59352592CE7D4CC39EF2FA749D36E0C9"/>
    <w:rsid w:val="00885873"/>
  </w:style>
  <w:style w:type="paragraph" w:customStyle="1" w:styleId="4B5834DE21BF40369AC20380718ED42F">
    <w:name w:val="4B5834DE21BF40369AC20380718ED42F"/>
    <w:rsid w:val="00885873"/>
  </w:style>
  <w:style w:type="paragraph" w:customStyle="1" w:styleId="1CFEBC612EC1426E97BC8C94D94C480E">
    <w:name w:val="1CFEBC612EC1426E97BC8C94D94C480E"/>
    <w:rsid w:val="00885873"/>
  </w:style>
  <w:style w:type="paragraph" w:customStyle="1" w:styleId="CB0ACDD248A04AFCA2F44CC75B9AF5C5">
    <w:name w:val="CB0ACDD248A04AFCA2F44CC75B9AF5C5"/>
    <w:rsid w:val="00885873"/>
  </w:style>
  <w:style w:type="paragraph" w:customStyle="1" w:styleId="D59DE0139DA74C92A83611E08962D505">
    <w:name w:val="D59DE0139DA74C92A83611E08962D505"/>
    <w:rsid w:val="00885873"/>
  </w:style>
  <w:style w:type="paragraph" w:customStyle="1" w:styleId="83A8E21CBF8D437B96D531F54F9838D0">
    <w:name w:val="83A8E21CBF8D437B96D531F54F9838D0"/>
    <w:rsid w:val="00885873"/>
  </w:style>
  <w:style w:type="paragraph" w:customStyle="1" w:styleId="610995F82B334A869D82D1F4ACFA7A0C">
    <w:name w:val="610995F82B334A869D82D1F4ACFA7A0C"/>
    <w:rsid w:val="00885873"/>
  </w:style>
  <w:style w:type="paragraph" w:customStyle="1" w:styleId="AB2C4898ABA7481C8F5D91F8E6EC9CDF">
    <w:name w:val="AB2C4898ABA7481C8F5D91F8E6EC9CDF"/>
    <w:rsid w:val="00885873"/>
  </w:style>
  <w:style w:type="paragraph" w:customStyle="1" w:styleId="1FE35980FF5141499E41B947937B8735">
    <w:name w:val="1FE35980FF5141499E41B947937B8735"/>
    <w:rsid w:val="00885873"/>
  </w:style>
  <w:style w:type="paragraph" w:customStyle="1" w:styleId="6E2B69B225BD4880A9107FF1A9FF53B3">
    <w:name w:val="6E2B69B225BD4880A9107FF1A9FF53B3"/>
    <w:rsid w:val="00885873"/>
  </w:style>
  <w:style w:type="paragraph" w:customStyle="1" w:styleId="302C210CFE884CD7B0F8ECF5B28F8C28">
    <w:name w:val="302C210CFE884CD7B0F8ECF5B28F8C28"/>
    <w:rsid w:val="00885873"/>
  </w:style>
  <w:style w:type="paragraph" w:customStyle="1" w:styleId="A26221180DEC45BA96A0676FEECE334A">
    <w:name w:val="A26221180DEC45BA96A0676FEECE334A"/>
    <w:rsid w:val="00885873"/>
  </w:style>
  <w:style w:type="paragraph" w:customStyle="1" w:styleId="EE105B6FC07745D1AA8877A24E9398CE">
    <w:name w:val="EE105B6FC07745D1AA8877A24E9398CE"/>
    <w:rsid w:val="00885873"/>
  </w:style>
  <w:style w:type="paragraph" w:customStyle="1" w:styleId="968365A9E16347F392500FB54AAAA3B9">
    <w:name w:val="968365A9E16347F392500FB54AAAA3B9"/>
    <w:rsid w:val="00885873"/>
  </w:style>
  <w:style w:type="paragraph" w:customStyle="1" w:styleId="98A46465860F4DBCAA59BAE3C6366DA6">
    <w:name w:val="98A46465860F4DBCAA59BAE3C6366DA6"/>
    <w:rsid w:val="00885873"/>
  </w:style>
  <w:style w:type="paragraph" w:customStyle="1" w:styleId="7B737216723B4033BBAD9DD2018A97B0">
    <w:name w:val="7B737216723B4033BBAD9DD2018A97B0"/>
    <w:rsid w:val="00885873"/>
  </w:style>
  <w:style w:type="paragraph" w:customStyle="1" w:styleId="2803DAEB02A24D12A301A5353240F340">
    <w:name w:val="2803DAEB02A24D12A301A5353240F340"/>
    <w:rsid w:val="00885873"/>
  </w:style>
  <w:style w:type="paragraph" w:customStyle="1" w:styleId="DE6E8B9095394198AD40867DCAB4481B">
    <w:name w:val="DE6E8B9095394198AD40867DCAB4481B"/>
    <w:rsid w:val="00885873"/>
  </w:style>
  <w:style w:type="paragraph" w:customStyle="1" w:styleId="368C988ABE3044E887216739A38B692A">
    <w:name w:val="368C988ABE3044E887216739A38B692A"/>
    <w:rsid w:val="00885873"/>
  </w:style>
  <w:style w:type="paragraph" w:customStyle="1" w:styleId="E910653B87384FEFA3C672722954E642">
    <w:name w:val="E910653B87384FEFA3C672722954E642"/>
    <w:rsid w:val="00885873"/>
  </w:style>
  <w:style w:type="paragraph" w:customStyle="1" w:styleId="533D0FB70A214660AB8999C6B00A40AF">
    <w:name w:val="533D0FB70A214660AB8999C6B00A40AF"/>
    <w:rsid w:val="00885873"/>
  </w:style>
  <w:style w:type="paragraph" w:customStyle="1" w:styleId="AD7A2A2FC08F4977B5990B288418F514">
    <w:name w:val="AD7A2A2FC08F4977B5990B288418F514"/>
    <w:rsid w:val="00885873"/>
  </w:style>
  <w:style w:type="paragraph" w:customStyle="1" w:styleId="99202E9EE9364F57A27F8ABB78F6E31D">
    <w:name w:val="99202E9EE9364F57A27F8ABB78F6E31D"/>
    <w:rsid w:val="00885873"/>
  </w:style>
  <w:style w:type="paragraph" w:customStyle="1" w:styleId="62E6CF25EA5949F4A61B3E4AD541E6F7">
    <w:name w:val="62E6CF25EA5949F4A61B3E4AD541E6F7"/>
    <w:rsid w:val="00885873"/>
  </w:style>
  <w:style w:type="paragraph" w:customStyle="1" w:styleId="C45F0D419ED645ACAD98130C27A3FCFE">
    <w:name w:val="C45F0D419ED645ACAD98130C27A3FCFE"/>
    <w:rsid w:val="00885873"/>
  </w:style>
  <w:style w:type="paragraph" w:customStyle="1" w:styleId="AC542CCF6CA44044A1E1D6A5A3A39589">
    <w:name w:val="AC542CCF6CA44044A1E1D6A5A3A39589"/>
    <w:rsid w:val="00885873"/>
  </w:style>
  <w:style w:type="paragraph" w:customStyle="1" w:styleId="8B220A23B002424081CEC469D5E3225B">
    <w:name w:val="8B220A23B002424081CEC469D5E3225B"/>
    <w:rsid w:val="00885873"/>
  </w:style>
  <w:style w:type="paragraph" w:customStyle="1" w:styleId="D02D1C00350048E6AC96FC8AF63E2A2D">
    <w:name w:val="D02D1C00350048E6AC96FC8AF63E2A2D"/>
    <w:rsid w:val="00885873"/>
  </w:style>
  <w:style w:type="paragraph" w:customStyle="1" w:styleId="150C004663674F1290181F3668145FD7">
    <w:name w:val="150C004663674F1290181F3668145FD7"/>
    <w:rsid w:val="00885873"/>
  </w:style>
  <w:style w:type="paragraph" w:customStyle="1" w:styleId="E6CDBB4C29DD49059CE2A1663D95BB47">
    <w:name w:val="E6CDBB4C29DD49059CE2A1663D95BB47"/>
    <w:rsid w:val="00885873"/>
  </w:style>
  <w:style w:type="paragraph" w:customStyle="1" w:styleId="877C2097BEF64604BA69A7E3E6F47003">
    <w:name w:val="877C2097BEF64604BA69A7E3E6F47003"/>
    <w:rsid w:val="00885873"/>
  </w:style>
  <w:style w:type="paragraph" w:customStyle="1" w:styleId="CC5EB366F1364A55A817CDAFF41C6265">
    <w:name w:val="CC5EB366F1364A55A817CDAFF41C6265"/>
    <w:rsid w:val="00885873"/>
  </w:style>
  <w:style w:type="paragraph" w:customStyle="1" w:styleId="3ED9652D624C4A859FFBAD3D38E964E1">
    <w:name w:val="3ED9652D624C4A859FFBAD3D38E964E1"/>
    <w:rsid w:val="00885873"/>
  </w:style>
  <w:style w:type="paragraph" w:customStyle="1" w:styleId="CF23BF9AA81F43D3B2D56B82BAF32B36">
    <w:name w:val="CF23BF9AA81F43D3B2D56B82BAF32B36"/>
    <w:rsid w:val="00885873"/>
  </w:style>
  <w:style w:type="paragraph" w:customStyle="1" w:styleId="DE60288E9C3F41AE9894171F808D58E0">
    <w:name w:val="DE60288E9C3F41AE9894171F808D58E0"/>
    <w:rsid w:val="00885873"/>
  </w:style>
  <w:style w:type="paragraph" w:customStyle="1" w:styleId="70E770BA764E416F822908291451196A">
    <w:name w:val="70E770BA764E416F822908291451196A"/>
    <w:rsid w:val="00885873"/>
  </w:style>
  <w:style w:type="paragraph" w:customStyle="1" w:styleId="A1E05921225340359C4DC2146CAAF0A3">
    <w:name w:val="A1E05921225340359C4DC2146CAAF0A3"/>
    <w:rsid w:val="00885873"/>
  </w:style>
  <w:style w:type="paragraph" w:customStyle="1" w:styleId="D9C7104DD5E540BB8AF68812074E2C2E">
    <w:name w:val="D9C7104DD5E540BB8AF68812074E2C2E"/>
    <w:rsid w:val="00885873"/>
  </w:style>
  <w:style w:type="paragraph" w:customStyle="1" w:styleId="7B17BE00B6EE4918989B1C222789AC5A">
    <w:name w:val="7B17BE00B6EE4918989B1C222789AC5A"/>
    <w:rsid w:val="00885873"/>
  </w:style>
  <w:style w:type="paragraph" w:customStyle="1" w:styleId="FB9EE8DFC0C84976A0B50D22D60FCD8C">
    <w:name w:val="FB9EE8DFC0C84976A0B50D22D60FCD8C"/>
    <w:rsid w:val="00885873"/>
  </w:style>
  <w:style w:type="paragraph" w:customStyle="1" w:styleId="7B698A43398644AD8F24DBED63EDCD5A">
    <w:name w:val="7B698A43398644AD8F24DBED63EDCD5A"/>
    <w:rsid w:val="00885873"/>
  </w:style>
  <w:style w:type="paragraph" w:customStyle="1" w:styleId="732E6CD855284B009BFA7D87C1B8C627">
    <w:name w:val="732E6CD855284B009BFA7D87C1B8C627"/>
    <w:rsid w:val="00885873"/>
  </w:style>
  <w:style w:type="paragraph" w:customStyle="1" w:styleId="21461F98F23A4CEA848456298251DB90">
    <w:name w:val="21461F98F23A4CEA848456298251DB90"/>
    <w:rsid w:val="00885873"/>
  </w:style>
  <w:style w:type="paragraph" w:customStyle="1" w:styleId="B37AE2C961CF41038FDB6F2BB5AD233E">
    <w:name w:val="B37AE2C961CF41038FDB6F2BB5AD233E"/>
    <w:rsid w:val="00885873"/>
  </w:style>
  <w:style w:type="paragraph" w:customStyle="1" w:styleId="276CC48316FB417BA2DF171DDDDE7105">
    <w:name w:val="276CC48316FB417BA2DF171DDDDE7105"/>
    <w:rsid w:val="00885873"/>
  </w:style>
  <w:style w:type="paragraph" w:customStyle="1" w:styleId="06E9B3388B0645C4A1EBCADEDAFDDF79">
    <w:name w:val="06E9B3388B0645C4A1EBCADEDAFDDF79"/>
    <w:rsid w:val="00885873"/>
  </w:style>
  <w:style w:type="paragraph" w:customStyle="1" w:styleId="5D64E210BABC4386BF4BC374F0DBE0F1">
    <w:name w:val="5D64E210BABC4386BF4BC374F0DBE0F1"/>
    <w:rsid w:val="00885873"/>
  </w:style>
  <w:style w:type="paragraph" w:customStyle="1" w:styleId="7C3EA757619646C59C39DD28F881E03C">
    <w:name w:val="7C3EA757619646C59C39DD28F881E03C"/>
    <w:rsid w:val="00885873"/>
  </w:style>
  <w:style w:type="paragraph" w:customStyle="1" w:styleId="0A69F33CE28240A9911E511DBC5146BC">
    <w:name w:val="0A69F33CE28240A9911E511DBC5146BC"/>
    <w:rsid w:val="00885873"/>
  </w:style>
  <w:style w:type="paragraph" w:customStyle="1" w:styleId="D9FAEC7A7DA44B29B7CA5AE9E7349F72">
    <w:name w:val="D9FAEC7A7DA44B29B7CA5AE9E7349F72"/>
    <w:rsid w:val="00885873"/>
  </w:style>
  <w:style w:type="paragraph" w:customStyle="1" w:styleId="D7781A4AD4564C71B1B86B29012B67E2">
    <w:name w:val="D7781A4AD4564C71B1B86B29012B67E2"/>
    <w:rsid w:val="00885873"/>
  </w:style>
  <w:style w:type="paragraph" w:customStyle="1" w:styleId="4AFAEEB113E5499DBC9478B8B49561C3">
    <w:name w:val="4AFAEEB113E5499DBC9478B8B49561C3"/>
    <w:rsid w:val="00885873"/>
  </w:style>
  <w:style w:type="paragraph" w:customStyle="1" w:styleId="4DBFAA612BAE434391B74341F6573E40">
    <w:name w:val="4DBFAA612BAE434391B74341F6573E40"/>
    <w:rsid w:val="00885873"/>
  </w:style>
  <w:style w:type="paragraph" w:customStyle="1" w:styleId="6386124E9A5544BBBE79E1456DE4C66C">
    <w:name w:val="6386124E9A5544BBBE79E1456DE4C66C"/>
    <w:rsid w:val="00885873"/>
  </w:style>
  <w:style w:type="paragraph" w:customStyle="1" w:styleId="830F6DCA902C43209F2C56AFB5CCD536">
    <w:name w:val="830F6DCA902C43209F2C56AFB5CCD536"/>
    <w:rsid w:val="00885873"/>
  </w:style>
  <w:style w:type="paragraph" w:customStyle="1" w:styleId="8BFD8760BB9F467D9A0D4995D39127C2">
    <w:name w:val="8BFD8760BB9F467D9A0D4995D39127C2"/>
    <w:rsid w:val="00885873"/>
  </w:style>
  <w:style w:type="paragraph" w:customStyle="1" w:styleId="02E031226535497982679B1447D05505">
    <w:name w:val="02E031226535497982679B1447D05505"/>
    <w:rsid w:val="00885873"/>
  </w:style>
  <w:style w:type="paragraph" w:customStyle="1" w:styleId="91EFD085B6C94F7299A85F9DCF74D6D0">
    <w:name w:val="91EFD085B6C94F7299A85F9DCF74D6D0"/>
    <w:rsid w:val="00885873"/>
  </w:style>
  <w:style w:type="paragraph" w:customStyle="1" w:styleId="2CAC921144C443B4A5451F9DADB2BB76">
    <w:name w:val="2CAC921144C443B4A5451F9DADB2BB76"/>
    <w:rsid w:val="00885873"/>
  </w:style>
  <w:style w:type="paragraph" w:customStyle="1" w:styleId="7B82563BDCAE47F89C222DBAC053D0C7">
    <w:name w:val="7B82563BDCAE47F89C222DBAC053D0C7"/>
    <w:rsid w:val="00885873"/>
  </w:style>
  <w:style w:type="paragraph" w:customStyle="1" w:styleId="B1817D5EBE7C458A8282FDB78B9E7FC0">
    <w:name w:val="B1817D5EBE7C458A8282FDB78B9E7FC0"/>
    <w:rsid w:val="00885873"/>
  </w:style>
  <w:style w:type="paragraph" w:customStyle="1" w:styleId="902ECA6A71AC4E9C8CC1F2587CDC1FA5">
    <w:name w:val="902ECA6A71AC4E9C8CC1F2587CDC1FA5"/>
    <w:rsid w:val="00885873"/>
  </w:style>
  <w:style w:type="paragraph" w:customStyle="1" w:styleId="5124A0B8645B4A6B95BF1D247BC2EC13">
    <w:name w:val="5124A0B8645B4A6B95BF1D247BC2EC13"/>
    <w:rsid w:val="00885873"/>
  </w:style>
  <w:style w:type="paragraph" w:customStyle="1" w:styleId="D46F136296D54D2B95BA7EA376213578">
    <w:name w:val="D46F136296D54D2B95BA7EA376213578"/>
    <w:rsid w:val="00885873"/>
  </w:style>
  <w:style w:type="paragraph" w:customStyle="1" w:styleId="959A59B072CC4D6F8522E8E3F0A29524">
    <w:name w:val="959A59B072CC4D6F8522E8E3F0A29524"/>
    <w:rsid w:val="00885873"/>
  </w:style>
  <w:style w:type="paragraph" w:customStyle="1" w:styleId="1A182358A8884669BB56A4C4FC8748A0">
    <w:name w:val="1A182358A8884669BB56A4C4FC8748A0"/>
    <w:rsid w:val="00885873"/>
  </w:style>
  <w:style w:type="paragraph" w:customStyle="1" w:styleId="6497451880344378BDB6DEA4EB550505">
    <w:name w:val="6497451880344378BDB6DEA4EB550505"/>
    <w:rsid w:val="00885873"/>
  </w:style>
  <w:style w:type="paragraph" w:customStyle="1" w:styleId="0992DCB53B6545C2BB78FC585B413C2B">
    <w:name w:val="0992DCB53B6545C2BB78FC585B413C2B"/>
    <w:rsid w:val="00885873"/>
  </w:style>
  <w:style w:type="paragraph" w:customStyle="1" w:styleId="94EC4C412B21471FADC3BDD2A4207A12">
    <w:name w:val="94EC4C412B21471FADC3BDD2A4207A12"/>
    <w:rsid w:val="00885873"/>
  </w:style>
  <w:style w:type="paragraph" w:customStyle="1" w:styleId="F3D1B8552299426682DB5F8018353AF6">
    <w:name w:val="F3D1B8552299426682DB5F8018353AF6"/>
    <w:rsid w:val="00885873"/>
  </w:style>
  <w:style w:type="paragraph" w:customStyle="1" w:styleId="5C13160C6CBD4068B3D1CEC16F41B19B">
    <w:name w:val="5C13160C6CBD4068B3D1CEC16F41B19B"/>
    <w:rsid w:val="00885873"/>
  </w:style>
  <w:style w:type="paragraph" w:customStyle="1" w:styleId="0D9817824AD84FA5AD86F81EEE33B5B0">
    <w:name w:val="0D9817824AD84FA5AD86F81EEE33B5B0"/>
    <w:rsid w:val="00885873"/>
  </w:style>
  <w:style w:type="paragraph" w:customStyle="1" w:styleId="6874CB32AD1B42DFA74EF551F0E1DCEE">
    <w:name w:val="6874CB32AD1B42DFA74EF551F0E1DCEE"/>
    <w:rsid w:val="00885873"/>
  </w:style>
  <w:style w:type="paragraph" w:customStyle="1" w:styleId="06F6FE796ECB4E1B96F5194C896A4C63">
    <w:name w:val="06F6FE796ECB4E1B96F5194C896A4C63"/>
    <w:rsid w:val="00885873"/>
  </w:style>
  <w:style w:type="paragraph" w:customStyle="1" w:styleId="0EB3C476AE6A4B83B97A3B197FED91E3">
    <w:name w:val="0EB3C476AE6A4B83B97A3B197FED91E3"/>
    <w:rsid w:val="00885873"/>
  </w:style>
  <w:style w:type="paragraph" w:customStyle="1" w:styleId="C1A63EB45A3343C5B0F6B796D5B3B4A8">
    <w:name w:val="C1A63EB45A3343C5B0F6B796D5B3B4A8"/>
    <w:rsid w:val="00885873"/>
  </w:style>
  <w:style w:type="paragraph" w:customStyle="1" w:styleId="BFEA9E353CEF42FF98799C4C5CD5AED5">
    <w:name w:val="BFEA9E353CEF42FF98799C4C5CD5AED5"/>
    <w:rsid w:val="00885873"/>
  </w:style>
  <w:style w:type="paragraph" w:customStyle="1" w:styleId="83327C6152104674BED6D16073740B85">
    <w:name w:val="83327C6152104674BED6D16073740B85"/>
    <w:rsid w:val="00885873"/>
  </w:style>
  <w:style w:type="paragraph" w:customStyle="1" w:styleId="F185197F4C8043DFA60B62FBBD54B3FA">
    <w:name w:val="F185197F4C8043DFA60B62FBBD54B3FA"/>
    <w:rsid w:val="00885873"/>
  </w:style>
  <w:style w:type="paragraph" w:customStyle="1" w:styleId="3B768782E27C4530A744CBA6EF284F7A">
    <w:name w:val="3B768782E27C4530A744CBA6EF284F7A"/>
    <w:rsid w:val="00885873"/>
  </w:style>
  <w:style w:type="paragraph" w:customStyle="1" w:styleId="DDB3F93B62F1485EB7A41C71C8D96058">
    <w:name w:val="DDB3F93B62F1485EB7A41C71C8D96058"/>
    <w:rsid w:val="00885873"/>
  </w:style>
  <w:style w:type="paragraph" w:customStyle="1" w:styleId="7F3F583A72194D2AABA7385261BA096B">
    <w:name w:val="7F3F583A72194D2AABA7385261BA096B"/>
    <w:rsid w:val="00885873"/>
  </w:style>
  <w:style w:type="paragraph" w:customStyle="1" w:styleId="B797DE628009406F8BD890706B595737">
    <w:name w:val="B797DE628009406F8BD890706B595737"/>
    <w:rsid w:val="00885873"/>
  </w:style>
  <w:style w:type="paragraph" w:customStyle="1" w:styleId="B04A07D44F1043E19258F2B5F53A0F78">
    <w:name w:val="B04A07D44F1043E19258F2B5F53A0F78"/>
    <w:rsid w:val="00885873"/>
  </w:style>
  <w:style w:type="paragraph" w:customStyle="1" w:styleId="27BFF51C58AC4BC9B624778DE7864302">
    <w:name w:val="27BFF51C58AC4BC9B624778DE7864302"/>
    <w:rsid w:val="00885873"/>
  </w:style>
  <w:style w:type="paragraph" w:customStyle="1" w:styleId="5F121C55336E439BAA37EDD1E8E7B3A2">
    <w:name w:val="5F121C55336E439BAA37EDD1E8E7B3A2"/>
    <w:rsid w:val="00885873"/>
  </w:style>
  <w:style w:type="paragraph" w:customStyle="1" w:styleId="BABDB670FCF34F4DB34CA27F0AA01F42">
    <w:name w:val="BABDB670FCF34F4DB34CA27F0AA01F42"/>
    <w:rsid w:val="00885873"/>
  </w:style>
  <w:style w:type="paragraph" w:customStyle="1" w:styleId="1B6CABABC15140B49ED59892EA5F3BF0">
    <w:name w:val="1B6CABABC15140B49ED59892EA5F3BF0"/>
    <w:rsid w:val="00885873"/>
  </w:style>
  <w:style w:type="paragraph" w:customStyle="1" w:styleId="8722328186494E699C59489EF612224E">
    <w:name w:val="8722328186494E699C59489EF612224E"/>
    <w:rsid w:val="00885873"/>
  </w:style>
  <w:style w:type="paragraph" w:customStyle="1" w:styleId="A0383B5087494C8D8A2DB95EA4EE806C">
    <w:name w:val="A0383B5087494C8D8A2DB95EA4EE806C"/>
    <w:rsid w:val="00885873"/>
  </w:style>
  <w:style w:type="paragraph" w:customStyle="1" w:styleId="F4C9D6DD057B4FD695BBD9DF0A87187E">
    <w:name w:val="F4C9D6DD057B4FD695BBD9DF0A87187E"/>
    <w:rsid w:val="00885873"/>
  </w:style>
  <w:style w:type="paragraph" w:customStyle="1" w:styleId="622DAE4BF95E4CE88DD2D3AAB045305C">
    <w:name w:val="622DAE4BF95E4CE88DD2D3AAB045305C"/>
    <w:rsid w:val="00885873"/>
  </w:style>
  <w:style w:type="paragraph" w:customStyle="1" w:styleId="A4361C19DF71473A9B480426746C216F">
    <w:name w:val="A4361C19DF71473A9B480426746C216F"/>
    <w:rsid w:val="00885873"/>
  </w:style>
  <w:style w:type="paragraph" w:customStyle="1" w:styleId="10057B3E152D4ECEA9EDFDA0BCB46330">
    <w:name w:val="10057B3E152D4ECEA9EDFDA0BCB46330"/>
    <w:rsid w:val="00885873"/>
  </w:style>
  <w:style w:type="paragraph" w:customStyle="1" w:styleId="1C482F2CAFCB4F359623591EEA8A2D69">
    <w:name w:val="1C482F2CAFCB4F359623591EEA8A2D69"/>
    <w:rsid w:val="00885873"/>
  </w:style>
  <w:style w:type="paragraph" w:customStyle="1" w:styleId="8AFC79FD6BBE436AA7DA6E0D69A1DA11">
    <w:name w:val="8AFC79FD6BBE436AA7DA6E0D69A1DA11"/>
    <w:rsid w:val="00885873"/>
  </w:style>
  <w:style w:type="paragraph" w:customStyle="1" w:styleId="6ABB8E62289341ED8D098C773517358D">
    <w:name w:val="6ABB8E62289341ED8D098C773517358D"/>
    <w:rsid w:val="00885873"/>
  </w:style>
  <w:style w:type="paragraph" w:customStyle="1" w:styleId="D45A0C40E556454EBA541BCE5AD7B870">
    <w:name w:val="D45A0C40E556454EBA541BCE5AD7B870"/>
    <w:rsid w:val="00885873"/>
  </w:style>
  <w:style w:type="paragraph" w:customStyle="1" w:styleId="3DF21F4F44914994A022D3498E2342F9">
    <w:name w:val="3DF21F4F44914994A022D3498E2342F9"/>
    <w:rsid w:val="00885873"/>
  </w:style>
  <w:style w:type="paragraph" w:customStyle="1" w:styleId="DE815E11310D446E8B051979DFA02360">
    <w:name w:val="DE815E11310D446E8B051979DFA02360"/>
    <w:rsid w:val="00885873"/>
  </w:style>
  <w:style w:type="paragraph" w:customStyle="1" w:styleId="AEF2BC416E164EA2BE4F7F707B4847BA">
    <w:name w:val="AEF2BC416E164EA2BE4F7F707B4847BA"/>
    <w:rsid w:val="00885873"/>
  </w:style>
  <w:style w:type="paragraph" w:customStyle="1" w:styleId="AF605E34679247ABADC929EF88C50296">
    <w:name w:val="AF605E34679247ABADC929EF88C50296"/>
    <w:rsid w:val="00885873"/>
  </w:style>
  <w:style w:type="paragraph" w:customStyle="1" w:styleId="A7FF31008ED8485AAA42D9179102418F">
    <w:name w:val="A7FF31008ED8485AAA42D9179102418F"/>
    <w:rsid w:val="00885873"/>
  </w:style>
  <w:style w:type="paragraph" w:customStyle="1" w:styleId="D6ECC22E153142BD80ACE2DC8B8B659E">
    <w:name w:val="D6ECC22E153142BD80ACE2DC8B8B659E"/>
    <w:rsid w:val="00885873"/>
  </w:style>
  <w:style w:type="paragraph" w:customStyle="1" w:styleId="21CEF0CDC8A748C18465134EBE879FAB">
    <w:name w:val="21CEF0CDC8A748C18465134EBE879FAB"/>
    <w:rsid w:val="00885873"/>
  </w:style>
  <w:style w:type="paragraph" w:customStyle="1" w:styleId="B0B9A6902DAE4ACC8B74E2243829E8AA">
    <w:name w:val="B0B9A6902DAE4ACC8B74E2243829E8AA"/>
    <w:rsid w:val="00885873"/>
  </w:style>
  <w:style w:type="paragraph" w:customStyle="1" w:styleId="5D5688D9FF39424CA09A46ED01FA8831">
    <w:name w:val="5D5688D9FF39424CA09A46ED01FA8831"/>
    <w:rsid w:val="00885873"/>
  </w:style>
  <w:style w:type="paragraph" w:customStyle="1" w:styleId="7BF93125700A4620807A00EBE2E984E8">
    <w:name w:val="7BF93125700A4620807A00EBE2E984E8"/>
    <w:rsid w:val="00885873"/>
  </w:style>
  <w:style w:type="paragraph" w:customStyle="1" w:styleId="CAE33B3628E84531AEB325CE0684401A">
    <w:name w:val="CAE33B3628E84531AEB325CE0684401A"/>
    <w:rsid w:val="00885873"/>
  </w:style>
  <w:style w:type="paragraph" w:customStyle="1" w:styleId="B3EE9EB1522B422F8FDA9F6BAA0C7CDB">
    <w:name w:val="B3EE9EB1522B422F8FDA9F6BAA0C7CDB"/>
    <w:rsid w:val="00885873"/>
  </w:style>
  <w:style w:type="paragraph" w:customStyle="1" w:styleId="601A8688A30E44B088449EF7C3087A1C">
    <w:name w:val="601A8688A30E44B088449EF7C3087A1C"/>
    <w:rsid w:val="00885873"/>
  </w:style>
  <w:style w:type="paragraph" w:customStyle="1" w:styleId="CE06C77690774635A2152AA30EFA75C0">
    <w:name w:val="CE06C77690774635A2152AA30EFA75C0"/>
    <w:rsid w:val="00885873"/>
  </w:style>
  <w:style w:type="paragraph" w:customStyle="1" w:styleId="F76B34220E31441C838A269FAEBB5DA9">
    <w:name w:val="F76B34220E31441C838A269FAEBB5DA9"/>
    <w:rsid w:val="00885873"/>
  </w:style>
  <w:style w:type="paragraph" w:customStyle="1" w:styleId="9FCDAE3757304EF1AA502E1B222CDE55">
    <w:name w:val="9FCDAE3757304EF1AA502E1B222CDE55"/>
    <w:rsid w:val="00885873"/>
  </w:style>
  <w:style w:type="paragraph" w:customStyle="1" w:styleId="DEE47EF87CF840F2934C3904BFD070DF">
    <w:name w:val="DEE47EF87CF840F2934C3904BFD070DF"/>
    <w:rsid w:val="00885873"/>
  </w:style>
  <w:style w:type="paragraph" w:customStyle="1" w:styleId="D0B85CEC5B004B2A99C89BB82DFA8B78">
    <w:name w:val="D0B85CEC5B004B2A99C89BB82DFA8B78"/>
    <w:rsid w:val="00885873"/>
  </w:style>
  <w:style w:type="paragraph" w:customStyle="1" w:styleId="BB853436479647838F08338645094E7F">
    <w:name w:val="BB853436479647838F08338645094E7F"/>
    <w:rsid w:val="00885873"/>
  </w:style>
  <w:style w:type="paragraph" w:customStyle="1" w:styleId="11C8448178534802A833C503FBE648A8">
    <w:name w:val="11C8448178534802A833C503FBE648A8"/>
    <w:rsid w:val="00885873"/>
  </w:style>
  <w:style w:type="paragraph" w:customStyle="1" w:styleId="1A66900FB6F241319F4AADEE2AFF4599">
    <w:name w:val="1A66900FB6F241319F4AADEE2AFF4599"/>
    <w:rsid w:val="00885873"/>
  </w:style>
  <w:style w:type="paragraph" w:customStyle="1" w:styleId="3C910C06B14F411FB3F7BDDAE7624E88">
    <w:name w:val="3C910C06B14F411FB3F7BDDAE7624E88"/>
    <w:rsid w:val="00885873"/>
  </w:style>
  <w:style w:type="paragraph" w:customStyle="1" w:styleId="BB51562762E94FE6AAC34C7909FDFA46">
    <w:name w:val="BB51562762E94FE6AAC34C7909FDFA46"/>
    <w:rsid w:val="00885873"/>
  </w:style>
  <w:style w:type="paragraph" w:customStyle="1" w:styleId="F7A2291B27F941E6BC253262B98ED444">
    <w:name w:val="F7A2291B27F941E6BC253262B98ED444"/>
    <w:rsid w:val="00885873"/>
  </w:style>
  <w:style w:type="paragraph" w:customStyle="1" w:styleId="9392A8C70DC947B2BA17EC381A9D2F63">
    <w:name w:val="9392A8C70DC947B2BA17EC381A9D2F63"/>
    <w:rsid w:val="00885873"/>
  </w:style>
  <w:style w:type="paragraph" w:customStyle="1" w:styleId="3A309EF2C7F94AB08FC67FDC46963838">
    <w:name w:val="3A309EF2C7F94AB08FC67FDC46963838"/>
    <w:rsid w:val="00885873"/>
  </w:style>
  <w:style w:type="paragraph" w:customStyle="1" w:styleId="A1683E413C8845F79F46A9E1C7D96169">
    <w:name w:val="A1683E413C8845F79F46A9E1C7D96169"/>
    <w:rsid w:val="00885873"/>
  </w:style>
  <w:style w:type="paragraph" w:customStyle="1" w:styleId="A8D6546B6DD447B3AD8F1D78D1B84DAE">
    <w:name w:val="A8D6546B6DD447B3AD8F1D78D1B84DAE"/>
    <w:rsid w:val="00885873"/>
  </w:style>
  <w:style w:type="paragraph" w:customStyle="1" w:styleId="93B7177CE5E341948EF9F8EC7BDCF3A1">
    <w:name w:val="93B7177CE5E341948EF9F8EC7BDCF3A1"/>
    <w:rsid w:val="00885873"/>
  </w:style>
  <w:style w:type="paragraph" w:customStyle="1" w:styleId="D4F596EE50FD4D8F82E93070773E1CF4">
    <w:name w:val="D4F596EE50FD4D8F82E93070773E1CF4"/>
    <w:rsid w:val="00885873"/>
  </w:style>
  <w:style w:type="paragraph" w:customStyle="1" w:styleId="A44DA3A1E1FD47E3BA3888D109C1BB1E">
    <w:name w:val="A44DA3A1E1FD47E3BA3888D109C1BB1E"/>
    <w:rsid w:val="00885873"/>
  </w:style>
  <w:style w:type="paragraph" w:customStyle="1" w:styleId="5D603A0316B14CFBA43D2061B93AD1CE">
    <w:name w:val="5D603A0316B14CFBA43D2061B93AD1CE"/>
    <w:rsid w:val="00885873"/>
  </w:style>
  <w:style w:type="paragraph" w:customStyle="1" w:styleId="454A453C0B0041C4897AA0447295EE29">
    <w:name w:val="454A453C0B0041C4897AA0447295EE29"/>
    <w:rsid w:val="00885873"/>
  </w:style>
  <w:style w:type="paragraph" w:customStyle="1" w:styleId="6584EF84013048F785E585AE64183584">
    <w:name w:val="6584EF84013048F785E585AE64183584"/>
    <w:rsid w:val="00885873"/>
  </w:style>
  <w:style w:type="paragraph" w:customStyle="1" w:styleId="9A6D5A1403B6475CB93331FF59D8651D">
    <w:name w:val="9A6D5A1403B6475CB93331FF59D8651D"/>
    <w:rsid w:val="00885873"/>
  </w:style>
  <w:style w:type="paragraph" w:customStyle="1" w:styleId="15A9BFDE232F4246873A22887497D699">
    <w:name w:val="15A9BFDE232F4246873A22887497D699"/>
    <w:rsid w:val="00885873"/>
  </w:style>
  <w:style w:type="paragraph" w:customStyle="1" w:styleId="C86946F3D3354B2887917C5113DB619C">
    <w:name w:val="C86946F3D3354B2887917C5113DB619C"/>
    <w:rsid w:val="00885873"/>
  </w:style>
  <w:style w:type="paragraph" w:customStyle="1" w:styleId="71847C5DAA0649A597197DE216052BF2">
    <w:name w:val="71847C5DAA0649A597197DE216052BF2"/>
    <w:rsid w:val="00885873"/>
  </w:style>
  <w:style w:type="paragraph" w:customStyle="1" w:styleId="26B11C6524214BBCAE392F0898922ED5">
    <w:name w:val="26B11C6524214BBCAE392F0898922ED5"/>
    <w:rsid w:val="00885873"/>
  </w:style>
  <w:style w:type="paragraph" w:customStyle="1" w:styleId="0E63059D2FFA49FBA13B37D4C75BB80C">
    <w:name w:val="0E63059D2FFA49FBA13B37D4C75BB80C"/>
    <w:rsid w:val="00885873"/>
  </w:style>
  <w:style w:type="paragraph" w:customStyle="1" w:styleId="67AC3434C82E4A159FF9ACED4A475D32">
    <w:name w:val="67AC3434C82E4A159FF9ACED4A475D32"/>
    <w:rsid w:val="00885873"/>
  </w:style>
  <w:style w:type="paragraph" w:customStyle="1" w:styleId="885930D15AFD43ABB937AF93161C4516">
    <w:name w:val="885930D15AFD43ABB937AF93161C4516"/>
    <w:rsid w:val="00885873"/>
  </w:style>
  <w:style w:type="paragraph" w:customStyle="1" w:styleId="3269B7190DA245A9847C08B82BCEBA0B">
    <w:name w:val="3269B7190DA245A9847C08B82BCEBA0B"/>
    <w:rsid w:val="00885873"/>
  </w:style>
  <w:style w:type="paragraph" w:customStyle="1" w:styleId="D8AAE26404EE4DDE9AEC5C4A9C29A13E">
    <w:name w:val="D8AAE26404EE4DDE9AEC5C4A9C29A13E"/>
    <w:rsid w:val="00885873"/>
  </w:style>
  <w:style w:type="paragraph" w:customStyle="1" w:styleId="1F6472F61F484461BC6A2E2BDA847C6E">
    <w:name w:val="1F6472F61F484461BC6A2E2BDA847C6E"/>
    <w:rsid w:val="00885873"/>
  </w:style>
  <w:style w:type="paragraph" w:customStyle="1" w:styleId="18CAC7DD62E14618B7518957EA708623">
    <w:name w:val="18CAC7DD62E14618B7518957EA708623"/>
    <w:rsid w:val="00885873"/>
  </w:style>
  <w:style w:type="paragraph" w:customStyle="1" w:styleId="8E941A8E79FE4552A7126594B2EF974A">
    <w:name w:val="8E941A8E79FE4552A7126594B2EF974A"/>
    <w:rsid w:val="00885873"/>
  </w:style>
  <w:style w:type="paragraph" w:customStyle="1" w:styleId="20289411EF944A1BB96DFCD60672DBE1">
    <w:name w:val="20289411EF944A1BB96DFCD60672DBE1"/>
    <w:rsid w:val="00885873"/>
  </w:style>
  <w:style w:type="paragraph" w:customStyle="1" w:styleId="39006D20292E43108AB85E5C1A8D79D3">
    <w:name w:val="39006D20292E43108AB85E5C1A8D79D3"/>
    <w:rsid w:val="00885873"/>
  </w:style>
  <w:style w:type="paragraph" w:customStyle="1" w:styleId="68DE923047B544E5B38FE48F2195E940">
    <w:name w:val="68DE923047B544E5B38FE48F2195E940"/>
    <w:rsid w:val="00885873"/>
  </w:style>
  <w:style w:type="paragraph" w:customStyle="1" w:styleId="EE307369F31646FF9695A5B1DDF61521">
    <w:name w:val="EE307369F31646FF9695A5B1DDF61521"/>
    <w:rsid w:val="00885873"/>
  </w:style>
  <w:style w:type="paragraph" w:customStyle="1" w:styleId="31D9EAE942BE4B63B17BD4218E24F711">
    <w:name w:val="31D9EAE942BE4B63B17BD4218E24F711"/>
    <w:rsid w:val="00885873"/>
  </w:style>
  <w:style w:type="paragraph" w:customStyle="1" w:styleId="C57B364DE9B14841B12ABF93AFF42C03">
    <w:name w:val="C57B364DE9B14841B12ABF93AFF42C03"/>
    <w:rsid w:val="00885873"/>
  </w:style>
  <w:style w:type="paragraph" w:customStyle="1" w:styleId="2361F99CB51E4FB7AC1BD8304A1BA2AE">
    <w:name w:val="2361F99CB51E4FB7AC1BD8304A1BA2AE"/>
    <w:rsid w:val="00885873"/>
  </w:style>
  <w:style w:type="paragraph" w:customStyle="1" w:styleId="8A69C32A19FA4EC98AD063530A348551">
    <w:name w:val="8A69C32A19FA4EC98AD063530A348551"/>
    <w:rsid w:val="00885873"/>
  </w:style>
  <w:style w:type="paragraph" w:customStyle="1" w:styleId="EB916009466C415F867A26672D63A2A1">
    <w:name w:val="EB916009466C415F867A26672D63A2A1"/>
    <w:rsid w:val="00885873"/>
  </w:style>
  <w:style w:type="paragraph" w:customStyle="1" w:styleId="17CD6670358642088AD8F639D63ED6D9">
    <w:name w:val="17CD6670358642088AD8F639D63ED6D9"/>
    <w:rsid w:val="00885873"/>
  </w:style>
  <w:style w:type="paragraph" w:customStyle="1" w:styleId="B42CFBABCA1B43A3B5131E975EECFBF6">
    <w:name w:val="B42CFBABCA1B43A3B5131E975EECFBF6"/>
    <w:rsid w:val="00885873"/>
  </w:style>
  <w:style w:type="paragraph" w:customStyle="1" w:styleId="3A574FD8065E4672BFBCC88210778253">
    <w:name w:val="3A574FD8065E4672BFBCC88210778253"/>
    <w:rsid w:val="00885873"/>
  </w:style>
  <w:style w:type="paragraph" w:customStyle="1" w:styleId="8030D6A4D4DA4AC18F577CD0480C613D">
    <w:name w:val="8030D6A4D4DA4AC18F577CD0480C613D"/>
    <w:rsid w:val="00885873"/>
  </w:style>
  <w:style w:type="paragraph" w:customStyle="1" w:styleId="4F7F6486000F478098F9EC7B6A5CAFF2">
    <w:name w:val="4F7F6486000F478098F9EC7B6A5CAFF2"/>
    <w:rsid w:val="00885873"/>
  </w:style>
  <w:style w:type="paragraph" w:customStyle="1" w:styleId="ADCA731D51984A4C81DB1200ADABA9DC">
    <w:name w:val="ADCA731D51984A4C81DB1200ADABA9DC"/>
    <w:rsid w:val="00885873"/>
  </w:style>
  <w:style w:type="paragraph" w:customStyle="1" w:styleId="2796C2823FCC46DCA9E1C6299936C772">
    <w:name w:val="2796C2823FCC46DCA9E1C6299936C772"/>
    <w:rsid w:val="00885873"/>
  </w:style>
  <w:style w:type="paragraph" w:customStyle="1" w:styleId="250F137F6C5B4CB6A7D0EB94FAAE1648">
    <w:name w:val="250F137F6C5B4CB6A7D0EB94FAAE1648"/>
    <w:rsid w:val="00885873"/>
  </w:style>
  <w:style w:type="paragraph" w:customStyle="1" w:styleId="D138665A33C349F68BCB842EB8AB769B">
    <w:name w:val="D138665A33C349F68BCB842EB8AB769B"/>
    <w:rsid w:val="00885873"/>
  </w:style>
  <w:style w:type="paragraph" w:customStyle="1" w:styleId="AB699A1F05F04BD1ABC1B36CCDB5CD8F">
    <w:name w:val="AB699A1F05F04BD1ABC1B36CCDB5CD8F"/>
    <w:rsid w:val="00885873"/>
  </w:style>
  <w:style w:type="paragraph" w:customStyle="1" w:styleId="E395468357234D16B6D504D5AF6B4816">
    <w:name w:val="E395468357234D16B6D504D5AF6B4816"/>
    <w:rsid w:val="00885873"/>
  </w:style>
  <w:style w:type="paragraph" w:customStyle="1" w:styleId="59EDA772DE274030B8061F72D48089D8">
    <w:name w:val="59EDA772DE274030B8061F72D48089D8"/>
    <w:rsid w:val="00885873"/>
  </w:style>
  <w:style w:type="paragraph" w:customStyle="1" w:styleId="DBC5023A5BB04D80B45EF93A96456C80">
    <w:name w:val="DBC5023A5BB04D80B45EF93A96456C80"/>
    <w:rsid w:val="00885873"/>
  </w:style>
  <w:style w:type="paragraph" w:customStyle="1" w:styleId="1679DA14861E49DB90299AA18264FDD8">
    <w:name w:val="1679DA14861E49DB90299AA18264FDD8"/>
    <w:rsid w:val="00885873"/>
  </w:style>
  <w:style w:type="paragraph" w:customStyle="1" w:styleId="3AFF94DD10D24C118A295E82C66B939C">
    <w:name w:val="3AFF94DD10D24C118A295E82C66B939C"/>
    <w:rsid w:val="00885873"/>
  </w:style>
  <w:style w:type="paragraph" w:customStyle="1" w:styleId="8F3A27D1A2794DF09B6F61096D4DE318">
    <w:name w:val="8F3A27D1A2794DF09B6F61096D4DE318"/>
    <w:rsid w:val="00885873"/>
  </w:style>
  <w:style w:type="paragraph" w:customStyle="1" w:styleId="6E1AADA53F8347E5A3A342F5801B73CD">
    <w:name w:val="6E1AADA53F8347E5A3A342F5801B73CD"/>
    <w:rsid w:val="00885873"/>
  </w:style>
  <w:style w:type="paragraph" w:customStyle="1" w:styleId="3A0D7F6CE0A04999B19B028BEC4662E5">
    <w:name w:val="3A0D7F6CE0A04999B19B028BEC4662E5"/>
    <w:rsid w:val="00885873"/>
  </w:style>
  <w:style w:type="paragraph" w:customStyle="1" w:styleId="F34013EED9E744FD9107BF972D56E625">
    <w:name w:val="F34013EED9E744FD9107BF972D56E625"/>
    <w:rsid w:val="00885873"/>
  </w:style>
  <w:style w:type="paragraph" w:customStyle="1" w:styleId="E6B0B8ABBCDF4999AC8F21BABEDDD23D">
    <w:name w:val="E6B0B8ABBCDF4999AC8F21BABEDDD23D"/>
    <w:rsid w:val="00885873"/>
  </w:style>
  <w:style w:type="paragraph" w:customStyle="1" w:styleId="3C621347E0764BC8BCACCC523F6A6EAD">
    <w:name w:val="3C621347E0764BC8BCACCC523F6A6EAD"/>
    <w:rsid w:val="00885873"/>
  </w:style>
  <w:style w:type="paragraph" w:customStyle="1" w:styleId="54217A8D988E4B26BCE9CC44548427A3">
    <w:name w:val="54217A8D988E4B26BCE9CC44548427A3"/>
    <w:rsid w:val="00885873"/>
  </w:style>
  <w:style w:type="paragraph" w:customStyle="1" w:styleId="5432DA10D6E54E2FABC22C333BF08C62">
    <w:name w:val="5432DA10D6E54E2FABC22C333BF08C62"/>
    <w:rsid w:val="00885873"/>
  </w:style>
  <w:style w:type="paragraph" w:customStyle="1" w:styleId="AB2C482B99094C1DAF3FCEB1736B5CBB">
    <w:name w:val="AB2C482B99094C1DAF3FCEB1736B5CBB"/>
    <w:rsid w:val="00885873"/>
  </w:style>
  <w:style w:type="paragraph" w:customStyle="1" w:styleId="B283FE3DC3514D2BBDA7C1A6A636AF8C">
    <w:name w:val="B283FE3DC3514D2BBDA7C1A6A636AF8C"/>
    <w:rsid w:val="00885873"/>
  </w:style>
  <w:style w:type="paragraph" w:customStyle="1" w:styleId="B422A92F27B4421BA5881E038D8FE10F">
    <w:name w:val="B422A92F27B4421BA5881E038D8FE10F"/>
    <w:rsid w:val="00885873"/>
  </w:style>
  <w:style w:type="paragraph" w:customStyle="1" w:styleId="75448E75F74F4FACB12864B72A0F9908">
    <w:name w:val="75448E75F74F4FACB12864B72A0F9908"/>
    <w:rsid w:val="00885873"/>
  </w:style>
  <w:style w:type="paragraph" w:customStyle="1" w:styleId="4BE978B620A34A68BC40A7270803C720">
    <w:name w:val="4BE978B620A34A68BC40A7270803C720"/>
    <w:rsid w:val="00885873"/>
  </w:style>
  <w:style w:type="paragraph" w:customStyle="1" w:styleId="614C9A2567DF4025841B4335C1161131">
    <w:name w:val="614C9A2567DF4025841B4335C1161131"/>
    <w:rsid w:val="00885873"/>
  </w:style>
  <w:style w:type="paragraph" w:customStyle="1" w:styleId="93A52F7696EA4D7CB8DE0567F09D7417">
    <w:name w:val="93A52F7696EA4D7CB8DE0567F09D7417"/>
    <w:rsid w:val="00885873"/>
  </w:style>
  <w:style w:type="paragraph" w:customStyle="1" w:styleId="9D31A64417CE44D6AA4F6ADF7488002B">
    <w:name w:val="9D31A64417CE44D6AA4F6ADF7488002B"/>
    <w:rsid w:val="00885873"/>
  </w:style>
  <w:style w:type="paragraph" w:customStyle="1" w:styleId="CBE8FC44153E4738A3D35CA1858F4F3F">
    <w:name w:val="CBE8FC44153E4738A3D35CA1858F4F3F"/>
    <w:rsid w:val="00885873"/>
  </w:style>
  <w:style w:type="paragraph" w:customStyle="1" w:styleId="CE2BFB31809E47879A072BE0E760D974">
    <w:name w:val="CE2BFB31809E47879A072BE0E760D974"/>
    <w:rsid w:val="00885873"/>
  </w:style>
  <w:style w:type="paragraph" w:customStyle="1" w:styleId="D186F0D55511445E9647B6D67AFFE434">
    <w:name w:val="D186F0D55511445E9647B6D67AFFE434"/>
    <w:rsid w:val="00885873"/>
  </w:style>
  <w:style w:type="paragraph" w:customStyle="1" w:styleId="CBCE153FD711422E835D4441ED2E21B4">
    <w:name w:val="CBCE153FD711422E835D4441ED2E21B4"/>
    <w:rsid w:val="00885873"/>
  </w:style>
  <w:style w:type="paragraph" w:customStyle="1" w:styleId="B57ABDD01B224D6EA33EE8E677B4A571">
    <w:name w:val="B57ABDD01B224D6EA33EE8E677B4A571"/>
    <w:rsid w:val="00885873"/>
  </w:style>
  <w:style w:type="paragraph" w:customStyle="1" w:styleId="21C94B20836D4A3BB326F7557C5812D1">
    <w:name w:val="21C94B20836D4A3BB326F7557C5812D1"/>
    <w:rsid w:val="00885873"/>
  </w:style>
  <w:style w:type="paragraph" w:customStyle="1" w:styleId="EC20F8117F9C4FE19BE9852E93054D93">
    <w:name w:val="EC20F8117F9C4FE19BE9852E93054D93"/>
    <w:rsid w:val="00885873"/>
  </w:style>
  <w:style w:type="paragraph" w:customStyle="1" w:styleId="F0D73DEC4BF84E02BD1307D66BFFD1E6">
    <w:name w:val="F0D73DEC4BF84E02BD1307D66BFFD1E6"/>
    <w:rsid w:val="00885873"/>
  </w:style>
  <w:style w:type="paragraph" w:customStyle="1" w:styleId="306C2A66D6C9451C92B8CBBF56FE6302">
    <w:name w:val="306C2A66D6C9451C92B8CBBF56FE6302"/>
    <w:rsid w:val="00885873"/>
  </w:style>
  <w:style w:type="paragraph" w:customStyle="1" w:styleId="72611234189F4810AE63512C0A014B73">
    <w:name w:val="72611234189F4810AE63512C0A014B73"/>
    <w:rsid w:val="00885873"/>
  </w:style>
  <w:style w:type="paragraph" w:customStyle="1" w:styleId="334B78A635EA486DAA5AA4F0100A9EF8">
    <w:name w:val="334B78A635EA486DAA5AA4F0100A9EF8"/>
    <w:rsid w:val="00885873"/>
  </w:style>
  <w:style w:type="paragraph" w:customStyle="1" w:styleId="4E420748575E406E8FB058413CEC09C6">
    <w:name w:val="4E420748575E406E8FB058413CEC09C6"/>
    <w:rsid w:val="00885873"/>
  </w:style>
  <w:style w:type="paragraph" w:customStyle="1" w:styleId="F7B2101FF3CD4012830BC14D48DE7837">
    <w:name w:val="F7B2101FF3CD4012830BC14D48DE7837"/>
    <w:rsid w:val="00885873"/>
  </w:style>
  <w:style w:type="paragraph" w:customStyle="1" w:styleId="7F3D73CA76C54D299268D5D2020B7DBD">
    <w:name w:val="7F3D73CA76C54D299268D5D2020B7DBD"/>
    <w:rsid w:val="00885873"/>
  </w:style>
  <w:style w:type="paragraph" w:customStyle="1" w:styleId="F7DFECB4549B45459BB4D36B457296CD">
    <w:name w:val="F7DFECB4549B45459BB4D36B457296CD"/>
    <w:rsid w:val="00885873"/>
  </w:style>
  <w:style w:type="paragraph" w:customStyle="1" w:styleId="E05D07DFCDB64224B1842FA0FAB129B6">
    <w:name w:val="E05D07DFCDB64224B1842FA0FAB129B6"/>
    <w:rsid w:val="00885873"/>
  </w:style>
  <w:style w:type="paragraph" w:customStyle="1" w:styleId="CB9383C4D3A1405B9F5BAFE0A9D0DCAC">
    <w:name w:val="CB9383C4D3A1405B9F5BAFE0A9D0DCAC"/>
    <w:rsid w:val="00885873"/>
  </w:style>
  <w:style w:type="paragraph" w:customStyle="1" w:styleId="A2C8D74DCE4148A48B1DAC31445D62DD">
    <w:name w:val="A2C8D74DCE4148A48B1DAC31445D62DD"/>
    <w:rsid w:val="00885873"/>
  </w:style>
  <w:style w:type="paragraph" w:customStyle="1" w:styleId="F992EBA86AE44F0CBCA63C22FB178919">
    <w:name w:val="F992EBA86AE44F0CBCA63C22FB178919"/>
    <w:rsid w:val="00885873"/>
  </w:style>
  <w:style w:type="paragraph" w:customStyle="1" w:styleId="3F678E60796F47B8B30F351C984DEFB2">
    <w:name w:val="3F678E60796F47B8B30F351C984DEFB2"/>
    <w:rsid w:val="00885873"/>
  </w:style>
  <w:style w:type="paragraph" w:customStyle="1" w:styleId="62C9E0DD98F8488688355719A5353BBE">
    <w:name w:val="62C9E0DD98F8488688355719A5353BBE"/>
    <w:rsid w:val="00885873"/>
  </w:style>
  <w:style w:type="paragraph" w:customStyle="1" w:styleId="4639CDFFC3C64F6981F5090A859C8F10">
    <w:name w:val="4639CDFFC3C64F6981F5090A859C8F10"/>
    <w:rsid w:val="00885873"/>
  </w:style>
  <w:style w:type="paragraph" w:customStyle="1" w:styleId="7D3356ECB5CA4576869284708247BE62">
    <w:name w:val="7D3356ECB5CA4576869284708247BE62"/>
    <w:rsid w:val="00885873"/>
  </w:style>
  <w:style w:type="paragraph" w:customStyle="1" w:styleId="77475B6C4215491D8174A86A7A13053B">
    <w:name w:val="77475B6C4215491D8174A86A7A13053B"/>
    <w:rsid w:val="00885873"/>
  </w:style>
  <w:style w:type="paragraph" w:customStyle="1" w:styleId="512343DB31FDBD4ABC6755FE88307C35">
    <w:name w:val="512343DB31FDBD4ABC6755FE88307C35"/>
    <w:rsid w:val="004B48B3"/>
    <w:pPr>
      <w:spacing w:after="0" w:line="240" w:lineRule="auto"/>
    </w:pPr>
    <w:rPr>
      <w:sz w:val="24"/>
      <w:szCs w:val="24"/>
    </w:rPr>
  </w:style>
  <w:style w:type="paragraph" w:customStyle="1" w:styleId="A589C7A7785DB54E8A9E6EB156B2AFFC">
    <w:name w:val="A589C7A7785DB54E8A9E6EB156B2AFFC"/>
    <w:rsid w:val="004B48B3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8F8F8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C:\Users\Lenovo\AppData\Roaming\Microsoft\Templates\Modern initials resume.dotx</Template>
  <TotalTime>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2020-04-21T17:22:00Z</dcterms:created>
  <dcterms:modified xsi:type="dcterms:W3CDTF">2020-04-21T17:22:00Z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